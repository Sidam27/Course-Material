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30B" w:rsidRDefault="006B7B0B" w:rsidP="000D0D48">
      <w:pPr>
        <w:ind w:left="1418" w:hanging="851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Petunjuk:</w:t>
      </w:r>
    </w:p>
    <w:p w:rsidR="006B7B0B" w:rsidRDefault="006B7B0B" w:rsidP="006B7B0B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Jawaban tidak harus urut nomor</w:t>
      </w:r>
    </w:p>
    <w:p w:rsidR="006B7B0B" w:rsidRPr="006B7B0B" w:rsidRDefault="006B7B0B" w:rsidP="006B7B0B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  <w:lang w:val="id-ID"/>
        </w:rPr>
      </w:pPr>
      <w:r w:rsidRPr="006B7B0B">
        <w:rPr>
          <w:rFonts w:ascii="Arial" w:hAnsi="Arial" w:cs="Arial"/>
          <w:sz w:val="24"/>
          <w:szCs w:val="24"/>
          <w:lang w:val="id-ID"/>
        </w:rPr>
        <w:t>Kerjakan dengan</w:t>
      </w:r>
      <w:r>
        <w:rPr>
          <w:rFonts w:ascii="Arial" w:hAnsi="Arial" w:cs="Arial"/>
          <w:sz w:val="24"/>
          <w:szCs w:val="24"/>
          <w:lang w:val="id-ID"/>
        </w:rPr>
        <w:t xml:space="preserve"> jujur, jika ada 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id-ID"/>
        </w:rPr>
        <w:t>indikasi kecurangan akan berakibat nilai UTS = 0</w:t>
      </w:r>
    </w:p>
    <w:p w:rsidR="004F730B" w:rsidRDefault="004F730B" w:rsidP="000D0D48">
      <w:pPr>
        <w:ind w:left="1418" w:hanging="851"/>
        <w:jc w:val="both"/>
        <w:rPr>
          <w:rFonts w:ascii="Arial" w:hAnsi="Arial" w:cs="Arial"/>
          <w:sz w:val="24"/>
          <w:szCs w:val="24"/>
          <w:lang w:val="id-ID"/>
        </w:rPr>
      </w:pPr>
    </w:p>
    <w:p w:rsidR="00A12235" w:rsidRDefault="000D0D48" w:rsidP="000D0D48">
      <w:pPr>
        <w:ind w:left="1418" w:hanging="851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 w:rsidRPr="006879DF">
        <w:rPr>
          <w:rFonts w:ascii="Arial" w:hAnsi="Arial" w:cs="Arial"/>
          <w:sz w:val="24"/>
          <w:szCs w:val="24"/>
        </w:rPr>
        <w:t>Selesaikan</w:t>
      </w:r>
      <w:proofErr w:type="spellEnd"/>
      <w:r w:rsidRPr="006879DF">
        <w:rPr>
          <w:rFonts w:ascii="Arial" w:hAnsi="Arial" w:cs="Arial"/>
          <w:sz w:val="24"/>
          <w:szCs w:val="24"/>
        </w:rPr>
        <w:t xml:space="preserve"> integral </w:t>
      </w:r>
      <w:proofErr w:type="spellStart"/>
      <w:r w:rsidRPr="006879DF">
        <w:rPr>
          <w:rFonts w:ascii="Arial" w:hAnsi="Arial" w:cs="Arial"/>
          <w:sz w:val="24"/>
          <w:szCs w:val="24"/>
        </w:rPr>
        <w:t>tak</w:t>
      </w:r>
      <w:proofErr w:type="spellEnd"/>
      <w:r w:rsidRPr="006879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79DF">
        <w:rPr>
          <w:rFonts w:ascii="Arial" w:hAnsi="Arial" w:cs="Arial"/>
          <w:sz w:val="24"/>
          <w:szCs w:val="24"/>
        </w:rPr>
        <w:t>tentu</w:t>
      </w:r>
      <w:proofErr w:type="spellEnd"/>
      <w:r w:rsidRPr="006879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79DF">
        <w:rPr>
          <w:rFonts w:ascii="Arial" w:hAnsi="Arial" w:cs="Arial"/>
          <w:sz w:val="24"/>
          <w:szCs w:val="24"/>
        </w:rPr>
        <w:t>berikut</w:t>
      </w:r>
      <w:proofErr w:type="spellEnd"/>
      <w:r w:rsidRPr="006879D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879DF">
        <w:rPr>
          <w:rFonts w:ascii="Arial" w:hAnsi="Arial" w:cs="Arial"/>
          <w:sz w:val="24"/>
          <w:szCs w:val="24"/>
        </w:rPr>
        <w:t>ini</w:t>
      </w:r>
      <w:proofErr w:type="spellEnd"/>
      <w:r w:rsidRPr="006879DF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6879DF">
        <w:rPr>
          <w:rFonts w:ascii="Arial" w:hAnsi="Arial" w:cs="Arial"/>
          <w:sz w:val="24"/>
          <w:szCs w:val="24"/>
        </w:rPr>
        <w:tab/>
      </w:r>
      <w:r w:rsidRPr="006879DF">
        <w:rPr>
          <w:rFonts w:ascii="Arial" w:hAnsi="Arial" w:cs="Arial"/>
          <w:sz w:val="24"/>
          <w:szCs w:val="24"/>
        </w:rPr>
        <w:tab/>
      </w:r>
    </w:p>
    <w:p w:rsidR="000D0D48" w:rsidRPr="006879DF" w:rsidRDefault="000D0D48" w:rsidP="000D0D48">
      <w:pPr>
        <w:ind w:left="1418" w:hanging="851"/>
        <w:jc w:val="both"/>
        <w:rPr>
          <w:rFonts w:ascii="Arial" w:hAnsi="Arial" w:cs="Arial"/>
          <w:sz w:val="24"/>
          <w:szCs w:val="24"/>
          <w:lang w:val="pt-BR"/>
        </w:rPr>
      </w:pPr>
      <w:r w:rsidRPr="006879DF">
        <w:rPr>
          <w:rFonts w:ascii="Arial" w:hAnsi="Arial" w:cs="Arial"/>
          <w:sz w:val="24"/>
          <w:szCs w:val="24"/>
        </w:rPr>
        <w:tab/>
      </w:r>
      <w:r w:rsidRPr="006879DF">
        <w:rPr>
          <w:rFonts w:ascii="Arial" w:hAnsi="Arial" w:cs="Arial"/>
          <w:sz w:val="24"/>
          <w:szCs w:val="24"/>
        </w:rPr>
        <w:tab/>
      </w:r>
      <w:r w:rsidRPr="006879DF">
        <w:rPr>
          <w:rFonts w:ascii="Arial" w:hAnsi="Arial" w:cs="Arial"/>
          <w:sz w:val="24"/>
          <w:szCs w:val="24"/>
        </w:rPr>
        <w:tab/>
        <w:t xml:space="preserve">     </w:t>
      </w:r>
    </w:p>
    <w:p w:rsidR="000D0D48" w:rsidRPr="00F85799" w:rsidRDefault="0000712A" w:rsidP="00E32F7C">
      <w:pPr>
        <w:pStyle w:val="ListParagraph"/>
        <w:numPr>
          <w:ilvl w:val="0"/>
          <w:numId w:val="21"/>
        </w:numPr>
        <w:tabs>
          <w:tab w:val="left" w:pos="1701"/>
          <w:tab w:val="left" w:pos="3240"/>
        </w:tabs>
        <w:spacing w:after="0" w:line="360" w:lineRule="auto"/>
        <w:jc w:val="both"/>
        <w:rPr>
          <w:rFonts w:ascii="Arial" w:hAnsi="Arial" w:cs="Arial"/>
          <w:sz w:val="32"/>
          <w:szCs w:val="32"/>
        </w:rPr>
      </w:pPr>
      <m:oMath>
        <m:r>
          <w:rPr>
            <w:rFonts w:ascii="Cambria Math" w:hAnsi="Cambria Math" w:cs="Arial"/>
            <w:sz w:val="32"/>
            <w:szCs w:val="32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16-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2x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 w:cs="Arial"/>
                <w:sz w:val="32"/>
                <w:szCs w:val="32"/>
              </w:rPr>
              <m:t>dx</m:t>
            </m:r>
          </m:e>
        </m:nary>
      </m:oMath>
      <w:r w:rsidR="000D0D48" w:rsidRPr="00F85799">
        <w:rPr>
          <w:rFonts w:ascii="Arial" w:hAnsi="Arial" w:cs="Arial"/>
          <w:sz w:val="32"/>
          <w:szCs w:val="32"/>
          <w:lang w:val="pt-BR"/>
        </w:rPr>
        <w:tab/>
      </w:r>
      <w:r w:rsidR="00566D52">
        <w:rPr>
          <w:rFonts w:ascii="Arial" w:hAnsi="Arial" w:cs="Arial"/>
          <w:sz w:val="32"/>
          <w:szCs w:val="32"/>
          <w:lang w:val="pt-BR"/>
        </w:rPr>
        <w:tab/>
      </w:r>
      <w:r w:rsidR="00FA57B5" w:rsidRPr="00FA57B5">
        <w:rPr>
          <w:rFonts w:ascii="Arial" w:hAnsi="Arial" w:cs="Arial"/>
          <w:lang w:val="id-ID"/>
        </w:rPr>
        <w:t>(subst</w:t>
      </w:r>
      <w:r w:rsidR="00E32F7C">
        <w:rPr>
          <w:rFonts w:ascii="Arial" w:hAnsi="Arial" w:cs="Arial"/>
          <w:lang w:val="id-ID"/>
        </w:rPr>
        <w:t xml:space="preserve"> u</w:t>
      </w:r>
      <w:r w:rsidR="006B7B0B">
        <w:rPr>
          <w:rFonts w:ascii="Arial" w:hAnsi="Arial" w:cs="Arial"/>
          <w:lang w:val="id-ID"/>
        </w:rPr>
        <w:t xml:space="preserve"> </w:t>
      </w:r>
      <w:r w:rsidR="00E32F7C">
        <w:rPr>
          <w:rFonts w:ascii="Arial" w:hAnsi="Arial" w:cs="Arial"/>
          <w:lang w:val="id-ID"/>
        </w:rPr>
        <w:t>=</w:t>
      </w:r>
      <w:r w:rsidR="006B7B0B">
        <w:rPr>
          <w:rFonts w:ascii="Arial" w:hAnsi="Arial" w:cs="Arial"/>
          <w:lang w:val="id-ID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</m:sup>
        </m:sSup>
      </m:oMath>
      <w:r w:rsidR="000D0D48" w:rsidRPr="00F85799">
        <w:rPr>
          <w:rFonts w:ascii="Arial" w:hAnsi="Arial" w:cs="Arial"/>
          <w:sz w:val="32"/>
          <w:szCs w:val="32"/>
        </w:rPr>
        <w:t xml:space="preserve"> </w:t>
      </w:r>
      <w:r w:rsidR="00E32F7C">
        <w:rPr>
          <w:rFonts w:ascii="Arial" w:hAnsi="Arial" w:cs="Arial"/>
          <w:lang w:val="id-ID"/>
        </w:rPr>
        <w:t>kemudian subtitusi trigonometri)</w:t>
      </w:r>
      <w:r w:rsidR="000D0D48" w:rsidRPr="00F85799">
        <w:rPr>
          <w:rFonts w:ascii="Arial" w:hAnsi="Arial" w:cs="Arial"/>
          <w:sz w:val="32"/>
          <w:szCs w:val="32"/>
        </w:rPr>
        <w:t xml:space="preserve">     </w:t>
      </w:r>
    </w:p>
    <w:p w:rsidR="000D0D48" w:rsidRDefault="0000712A" w:rsidP="00E32F7C">
      <w:pPr>
        <w:pStyle w:val="ListParagraph"/>
        <w:numPr>
          <w:ilvl w:val="0"/>
          <w:numId w:val="21"/>
        </w:numPr>
        <w:tabs>
          <w:tab w:val="left" w:pos="1701"/>
        </w:tabs>
        <w:spacing w:after="0"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id-ID"/>
        </w:rPr>
        <w:t xml:space="preserve"> </w:t>
      </w:r>
      <w:r w:rsidR="006B7B0B" w:rsidRPr="00A12235">
        <w:rPr>
          <w:rFonts w:ascii="Arial" w:hAnsi="Arial" w:cs="Arial"/>
          <w:position w:val="-24"/>
          <w:sz w:val="32"/>
          <w:szCs w:val="32"/>
          <w:lang w:val="pt-BR"/>
        </w:rPr>
        <w:object w:dxaOrig="16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9pt;height:36.4pt" o:ole="">
            <v:imagedata r:id="rId8" o:title=""/>
          </v:shape>
          <o:OLEObject Type="Embed" ProgID="Equation.3" ShapeID="_x0000_i1025" DrawAspect="Content" ObjectID="_1522044529" r:id="rId9"/>
        </w:object>
      </w:r>
      <w:r w:rsidR="000D0D48" w:rsidRPr="00F85799">
        <w:rPr>
          <w:rFonts w:ascii="Arial" w:hAnsi="Arial" w:cs="Arial"/>
          <w:sz w:val="32"/>
          <w:szCs w:val="32"/>
        </w:rPr>
        <w:tab/>
      </w:r>
    </w:p>
    <w:p w:rsidR="000D0D48" w:rsidRPr="00F85799" w:rsidRDefault="0000712A" w:rsidP="00E32F7C">
      <w:pPr>
        <w:pStyle w:val="ListParagraph"/>
        <w:numPr>
          <w:ilvl w:val="0"/>
          <w:numId w:val="21"/>
        </w:numPr>
        <w:tabs>
          <w:tab w:val="left" w:pos="1701"/>
        </w:tabs>
        <w:spacing w:after="0"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id-ID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+2x-3</m:t>
                    </m:r>
                  </m:e>
                </m:rad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x+1</m:t>
                </m:r>
              </m:den>
            </m:f>
            <m:r>
              <w:rPr>
                <w:rFonts w:ascii="Cambria Math" w:hAnsi="Cambria Math" w:cs="Arial"/>
                <w:sz w:val="32"/>
                <w:szCs w:val="32"/>
              </w:rPr>
              <m:t>dx</m:t>
            </m:r>
          </m:e>
        </m:nary>
      </m:oMath>
    </w:p>
    <w:p w:rsidR="000D0D48" w:rsidRPr="00A12235" w:rsidRDefault="0000712A" w:rsidP="00E32F7C">
      <w:pPr>
        <w:pStyle w:val="ListParagraph"/>
        <w:numPr>
          <w:ilvl w:val="0"/>
          <w:numId w:val="21"/>
        </w:numPr>
        <w:tabs>
          <w:tab w:val="left" w:pos="1701"/>
        </w:tabs>
        <w:spacing w:after="0"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id-ID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(9-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5/2</m:t>
                    </m:r>
                  </m:sup>
                </m:sSup>
              </m:den>
            </m:f>
            <m:r>
              <w:rPr>
                <w:rFonts w:ascii="Cambria Math" w:hAnsi="Cambria Math" w:cs="Arial"/>
                <w:sz w:val="32"/>
                <w:szCs w:val="32"/>
              </w:rPr>
              <m:t>dx</m:t>
            </m:r>
          </m:e>
        </m:nary>
      </m:oMath>
      <w:r w:rsidR="000D0D48" w:rsidRPr="00F85799">
        <w:rPr>
          <w:rFonts w:ascii="Arial" w:hAnsi="Arial" w:cs="Arial"/>
          <w:lang w:val="pt-BR"/>
        </w:rPr>
        <w:tab/>
      </w:r>
    </w:p>
    <w:p w:rsidR="00A12235" w:rsidRPr="00E32F7C" w:rsidRDefault="0000712A" w:rsidP="00E32F7C">
      <w:pPr>
        <w:pStyle w:val="ListParagraph"/>
        <w:numPr>
          <w:ilvl w:val="0"/>
          <w:numId w:val="21"/>
        </w:numPr>
        <w:tabs>
          <w:tab w:val="left" w:pos="1701"/>
        </w:tabs>
        <w:spacing w:after="0"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id-ID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32"/>
                <w:szCs w:val="32"/>
              </w:rPr>
              <m:t xml:space="preserve">x. </m:t>
            </m:r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cot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32"/>
                <w:szCs w:val="32"/>
              </w:rPr>
              <m:t>x  dx</m:t>
            </m:r>
          </m:e>
        </m:nary>
      </m:oMath>
    </w:p>
    <w:p w:rsidR="00E32F7C" w:rsidRPr="00E32F7C" w:rsidRDefault="0000712A" w:rsidP="00E32F7C">
      <w:pPr>
        <w:pStyle w:val="ListParagraph"/>
        <w:numPr>
          <w:ilvl w:val="0"/>
          <w:numId w:val="21"/>
        </w:numPr>
        <w:tabs>
          <w:tab w:val="left" w:pos="1701"/>
        </w:tabs>
        <w:spacing w:after="0" w:line="360" w:lineRule="auto"/>
        <w:jc w:val="both"/>
        <w:rPr>
          <w:rFonts w:ascii="Arial" w:hAnsi="Arial" w:cs="Arial"/>
          <w:sz w:val="32"/>
          <w:szCs w:val="32"/>
        </w:rPr>
      </w:pPr>
      <m:oMath>
        <m:r>
          <w:rPr>
            <w:rFonts w:ascii="Cambria Math" w:hAnsi="Cambria Math" w:cs="Arial"/>
            <w:sz w:val="32"/>
            <w:szCs w:val="32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4x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+3x+6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Arial"/>
                <w:sz w:val="32"/>
                <w:szCs w:val="32"/>
              </w:rPr>
              <m:t>dx</m:t>
            </m:r>
          </m:e>
        </m:nary>
      </m:oMath>
    </w:p>
    <w:p w:rsidR="00E32F7C" w:rsidRPr="00F85799" w:rsidRDefault="0000712A" w:rsidP="00E32F7C">
      <w:pPr>
        <w:pStyle w:val="ListParagraph"/>
        <w:numPr>
          <w:ilvl w:val="0"/>
          <w:numId w:val="21"/>
        </w:numPr>
        <w:tabs>
          <w:tab w:val="left" w:pos="1701"/>
        </w:tabs>
        <w:spacing w:after="0"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id-ID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+11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x-2</m:t>
                </m:r>
              </m:den>
            </m:f>
            <m:r>
              <w:rPr>
                <w:rFonts w:ascii="Cambria Math" w:hAnsi="Cambria Math" w:cs="Arial"/>
                <w:sz w:val="32"/>
                <w:szCs w:val="32"/>
              </w:rPr>
              <m:t>dx</m:t>
            </m:r>
          </m:e>
        </m:nary>
      </m:oMath>
    </w:p>
    <w:p w:rsidR="000D0D48" w:rsidRPr="00400CF6" w:rsidRDefault="000D0D48" w:rsidP="000D0D48">
      <w:pPr>
        <w:pStyle w:val="ListParagraph"/>
        <w:spacing w:after="0"/>
        <w:ind w:left="1418" w:hanging="851"/>
        <w:jc w:val="both"/>
        <w:rPr>
          <w:rFonts w:ascii="Arial" w:hAnsi="Arial" w:cs="Arial"/>
        </w:rPr>
      </w:pPr>
      <w:r>
        <w:t xml:space="preserve">    </w:t>
      </w:r>
    </w:p>
    <w:p w:rsidR="0049145E" w:rsidRPr="000D0D48" w:rsidRDefault="0049145E" w:rsidP="000D0D48">
      <w:pPr>
        <w:ind w:left="1418" w:hanging="851"/>
        <w:rPr>
          <w:szCs w:val="24"/>
          <w:lang w:val="id-ID"/>
        </w:rPr>
      </w:pPr>
    </w:p>
    <w:sectPr w:rsidR="0049145E" w:rsidRPr="000D0D48" w:rsidSect="006B7B0B">
      <w:headerReference w:type="default" r:id="rId10"/>
      <w:footerReference w:type="default" r:id="rId11"/>
      <w:pgSz w:w="11907" w:h="16840" w:code="9"/>
      <w:pgMar w:top="1423" w:right="862" w:bottom="420" w:left="1009" w:header="357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A26" w:rsidRDefault="00861A26">
      <w:r>
        <w:separator/>
      </w:r>
    </w:p>
  </w:endnote>
  <w:endnote w:type="continuationSeparator" w:id="0">
    <w:p w:rsidR="00861A26" w:rsidRDefault="00861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GHeiseiMinchotaiW9">
    <w:altName w:val="MS Mincho"/>
    <w:charset w:val="80"/>
    <w:family w:val="roman"/>
    <w:pitch w:val="fixed"/>
    <w:sig w:usb0="80000281" w:usb1="28C76CF8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12A" w:rsidRDefault="006B7B0B" w:rsidP="006B7B0B">
    <w:pPr>
      <w:pStyle w:val="Footer"/>
      <w:pBdr>
        <w:top w:val="thinThick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id-ID"/>
      </w:rPr>
      <w:t>***Selamat Mengerjakan, Semoga Sukses***</w:t>
    </w:r>
  </w:p>
  <w:p w:rsidR="0000712A" w:rsidRDefault="000071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A26" w:rsidRDefault="00861A26">
      <w:r>
        <w:separator/>
      </w:r>
    </w:p>
  </w:footnote>
  <w:footnote w:type="continuationSeparator" w:id="0">
    <w:p w:rsidR="00861A26" w:rsidRDefault="00861A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23C" w:rsidRDefault="008F74D5" w:rsidP="008B67C4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  <w:lang w:val="id-ID" w:eastAsia="id-ID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75B6BD7" wp14:editId="39450181">
              <wp:simplePos x="0" y="0"/>
              <wp:positionH relativeFrom="column">
                <wp:posOffset>691515</wp:posOffset>
              </wp:positionH>
              <wp:positionV relativeFrom="paragraph">
                <wp:posOffset>48260</wp:posOffset>
              </wp:positionV>
              <wp:extent cx="6048375" cy="1107440"/>
              <wp:effectExtent l="0" t="0" r="9525" b="0"/>
              <wp:wrapNone/>
              <wp:docPr id="4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48375" cy="11074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9999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3423C" w:rsidRPr="00586A67" w:rsidRDefault="00E3423C" w:rsidP="00E3423C">
                          <w:pPr>
                            <w:jc w:val="center"/>
                            <w:rPr>
                              <w:bCs/>
                              <w:sz w:val="32"/>
                              <w:szCs w:val="32"/>
                              <w:lang w:val="id-ID"/>
                            </w:rPr>
                          </w:pPr>
                          <w:r w:rsidRPr="00586A67">
                            <w:rPr>
                              <w:bCs/>
                              <w:sz w:val="32"/>
                              <w:szCs w:val="32"/>
                              <w:lang w:val="id-ID"/>
                            </w:rPr>
                            <w:t>KEMENTERIAN PENDIDIKAN DAN KEBUDAYAAN</w:t>
                          </w:r>
                        </w:p>
                        <w:p w:rsidR="00E3423C" w:rsidRPr="00586A67" w:rsidRDefault="00E3423C" w:rsidP="00E3423C">
                          <w:pPr>
                            <w:rPr>
                              <w:bCs/>
                              <w:sz w:val="28"/>
                              <w:szCs w:val="28"/>
                              <w:lang w:val="id-ID"/>
                            </w:rPr>
                          </w:pPr>
                          <w:r w:rsidRPr="00586A67">
                            <w:rPr>
                              <w:bCs/>
                              <w:sz w:val="28"/>
                              <w:szCs w:val="28"/>
                              <w:lang w:val="es-ES"/>
                            </w:rPr>
                            <w:t>UNIVERSITAS PEMBANGUNAN NASIONAL "VETERAN" YOGYAKARTA</w:t>
                          </w:r>
                        </w:p>
                        <w:p w:rsidR="00E3423C" w:rsidRDefault="00E3423C" w:rsidP="00E3423C">
                          <w:pPr>
                            <w:jc w:val="center"/>
                            <w:rPr>
                              <w:rFonts w:eastAsia="HGHeiseiMinchotaiW9"/>
                              <w:b/>
                              <w:bCs/>
                              <w:sz w:val="28"/>
                              <w:szCs w:val="28"/>
                              <w:lang w:val="sv-SE"/>
                            </w:rPr>
                          </w:pPr>
                          <w:r w:rsidRPr="00586A67">
                            <w:rPr>
                              <w:rFonts w:eastAsia="HGHeiseiMinchotaiW9"/>
                              <w:b/>
                              <w:bCs/>
                              <w:sz w:val="28"/>
                              <w:szCs w:val="28"/>
                              <w:lang w:val="sv-SE"/>
                            </w:rPr>
                            <w:t>FAKULTAS TEKNOLOGI INDUSTRI</w:t>
                          </w:r>
                        </w:p>
                        <w:p w:rsidR="00E3423C" w:rsidRPr="00586A67" w:rsidRDefault="00E3423C" w:rsidP="00E3423C">
                          <w:pPr>
                            <w:jc w:val="center"/>
                            <w:rPr>
                              <w:rFonts w:eastAsia="HGHeiseiMinchotaiW9"/>
                              <w:b/>
                              <w:bCs/>
                              <w:sz w:val="28"/>
                              <w:szCs w:val="28"/>
                              <w:lang w:val="id-ID"/>
                            </w:rPr>
                          </w:pPr>
                          <w:r>
                            <w:rPr>
                              <w:rFonts w:eastAsia="HGHeiseiMinchotaiW9"/>
                              <w:b/>
                              <w:bCs/>
                              <w:sz w:val="28"/>
                              <w:szCs w:val="28"/>
                              <w:lang w:val="sv-SE"/>
                            </w:rPr>
                            <w:t>PROGRAM STUDI TEKNIK INFORMATIKA</w:t>
                          </w:r>
                        </w:p>
                        <w:p w:rsidR="00E3423C" w:rsidRPr="00377CAF" w:rsidRDefault="00E3423C" w:rsidP="00E3423C">
                          <w:pPr>
                            <w:jc w:val="center"/>
                            <w:rPr>
                              <w:rFonts w:eastAsia="Arial Unicode MS"/>
                              <w:lang w:val="id-ID"/>
                            </w:rPr>
                          </w:pPr>
                          <w:r w:rsidRPr="00377CAF">
                            <w:rPr>
                              <w:rFonts w:eastAsia="Arial Unicode MS"/>
                              <w:lang w:val="es-ES"/>
                            </w:rPr>
                            <w:t xml:space="preserve">Jl. Babarsari No. 2 </w:t>
                          </w:r>
                          <w:proofErr w:type="spellStart"/>
                          <w:r w:rsidRPr="00377CAF">
                            <w:rPr>
                              <w:rFonts w:eastAsia="Arial Unicode MS"/>
                              <w:lang w:val="es-ES"/>
                            </w:rPr>
                            <w:t>Tambakbay</w:t>
                          </w:r>
                          <w:r>
                            <w:rPr>
                              <w:rFonts w:eastAsia="Arial Unicode MS"/>
                              <w:lang w:val="es-ES"/>
                            </w:rPr>
                            <w:t>an</w:t>
                          </w:r>
                          <w:proofErr w:type="spellEnd"/>
                          <w:r>
                            <w:rPr>
                              <w:rFonts w:eastAsia="Arial Unicode MS"/>
                              <w:lang w:val="es-ES"/>
                            </w:rPr>
                            <w:t xml:space="preserve"> Yogyakarta 55281, </w:t>
                          </w:r>
                          <w:proofErr w:type="spellStart"/>
                          <w:r>
                            <w:rPr>
                              <w:rFonts w:eastAsia="Arial Unicode MS"/>
                              <w:lang w:val="es-ES"/>
                            </w:rPr>
                            <w:t>Telepon</w:t>
                          </w:r>
                          <w:proofErr w:type="spellEnd"/>
                          <w:r>
                            <w:rPr>
                              <w:rFonts w:eastAsia="Arial Unicode MS"/>
                              <w:lang w:val="es-ES"/>
                            </w:rPr>
                            <w:t xml:space="preserve"> &amp; Fax (0274) 485323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6" type="#_x0000_t202" style="position:absolute;left:0;text-align:left;margin-left:54.45pt;margin-top:3.8pt;width:476.25pt;height:87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" stroked="f">
              <v:fill opacity="58853f"/>
              <v:textbox>
                <w:txbxContent>
                  <w:p w:rsidR="00E3423C" w:rsidRPr="00586A67" w:rsidRDefault="00E3423C" w:rsidP="00E3423C">
                    <w:pPr>
                      <w:jc w:val="center"/>
                      <w:rPr>
                        <w:bCs/>
                        <w:sz w:val="32"/>
                        <w:szCs w:val="32"/>
                        <w:lang w:val="id-ID"/>
                      </w:rPr>
                    </w:pPr>
                    <w:r w:rsidRPr="00586A67">
                      <w:rPr>
                        <w:bCs/>
                        <w:sz w:val="32"/>
                        <w:szCs w:val="32"/>
                        <w:lang w:val="id-ID"/>
                      </w:rPr>
                      <w:t>KEMENTERIAN PENDIDIKAN DAN KEBUDAYAAN</w:t>
                    </w:r>
                  </w:p>
                  <w:p w:rsidR="00E3423C" w:rsidRPr="00586A67" w:rsidRDefault="00E3423C" w:rsidP="00E3423C">
                    <w:pPr>
                      <w:rPr>
                        <w:bCs/>
                        <w:sz w:val="28"/>
                        <w:szCs w:val="28"/>
                        <w:lang w:val="id-ID"/>
                      </w:rPr>
                    </w:pPr>
                    <w:r w:rsidRPr="00586A67">
                      <w:rPr>
                        <w:bCs/>
                        <w:sz w:val="28"/>
                        <w:szCs w:val="28"/>
                        <w:lang w:val="es-ES"/>
                      </w:rPr>
                      <w:t>UNIVERSITAS PEMBANGUNAN NASIONAL "VETERAN" YOGYAKARTA</w:t>
                    </w:r>
                  </w:p>
                  <w:p w:rsidR="00E3423C" w:rsidRDefault="00E3423C" w:rsidP="00E3423C">
                    <w:pPr>
                      <w:jc w:val="center"/>
                      <w:rPr>
                        <w:rFonts w:eastAsia="HGHeiseiMinchotaiW9"/>
                        <w:b/>
                        <w:bCs/>
                        <w:sz w:val="28"/>
                        <w:szCs w:val="28"/>
                        <w:lang w:val="sv-SE"/>
                      </w:rPr>
                    </w:pPr>
                    <w:r w:rsidRPr="00586A67">
                      <w:rPr>
                        <w:rFonts w:eastAsia="HGHeiseiMinchotaiW9"/>
                        <w:b/>
                        <w:bCs/>
                        <w:sz w:val="28"/>
                        <w:szCs w:val="28"/>
                        <w:lang w:val="sv-SE"/>
                      </w:rPr>
                      <w:t>FAKULTAS TEKNOLOGI INDUSTRI</w:t>
                    </w:r>
                  </w:p>
                  <w:p w:rsidR="00E3423C" w:rsidRPr="00586A67" w:rsidRDefault="00E3423C" w:rsidP="00E3423C">
                    <w:pPr>
                      <w:jc w:val="center"/>
                      <w:rPr>
                        <w:rFonts w:eastAsia="HGHeiseiMinchotaiW9"/>
                        <w:b/>
                        <w:bCs/>
                        <w:sz w:val="28"/>
                        <w:szCs w:val="28"/>
                        <w:lang w:val="id-ID"/>
                      </w:rPr>
                    </w:pPr>
                    <w:r>
                      <w:rPr>
                        <w:rFonts w:eastAsia="HGHeiseiMinchotaiW9"/>
                        <w:b/>
                        <w:bCs/>
                        <w:sz w:val="28"/>
                        <w:szCs w:val="28"/>
                        <w:lang w:val="sv-SE"/>
                      </w:rPr>
                      <w:t>PROGRAM STUDI TEKNIK INFORMATIKA</w:t>
                    </w:r>
                  </w:p>
                  <w:p w:rsidR="00E3423C" w:rsidRPr="00377CAF" w:rsidRDefault="00E3423C" w:rsidP="00E3423C">
                    <w:pPr>
                      <w:jc w:val="center"/>
                      <w:rPr>
                        <w:rFonts w:eastAsia="Arial Unicode MS"/>
                        <w:lang w:val="id-ID"/>
                      </w:rPr>
                    </w:pPr>
                    <w:r w:rsidRPr="00377CAF">
                      <w:rPr>
                        <w:rFonts w:eastAsia="Arial Unicode MS"/>
                        <w:lang w:val="es-ES"/>
                      </w:rPr>
                      <w:t xml:space="preserve">Jl. Babarsari No. 2 </w:t>
                    </w:r>
                    <w:proofErr w:type="spellStart"/>
                    <w:r w:rsidRPr="00377CAF">
                      <w:rPr>
                        <w:rFonts w:eastAsia="Arial Unicode MS"/>
                        <w:lang w:val="es-ES"/>
                      </w:rPr>
                      <w:t>Tambakbay</w:t>
                    </w:r>
                    <w:r>
                      <w:rPr>
                        <w:rFonts w:eastAsia="Arial Unicode MS"/>
                        <w:lang w:val="es-ES"/>
                      </w:rPr>
                      <w:t>an</w:t>
                    </w:r>
                    <w:proofErr w:type="spellEnd"/>
                    <w:r>
                      <w:rPr>
                        <w:rFonts w:eastAsia="Arial Unicode MS"/>
                        <w:lang w:val="es-ES"/>
                      </w:rPr>
                      <w:t xml:space="preserve"> Yogyakarta 55281, </w:t>
                    </w:r>
                    <w:proofErr w:type="spellStart"/>
                    <w:r>
                      <w:rPr>
                        <w:rFonts w:eastAsia="Arial Unicode MS"/>
                        <w:lang w:val="es-ES"/>
                      </w:rPr>
                      <w:t>Telepon</w:t>
                    </w:r>
                    <w:proofErr w:type="spellEnd"/>
                    <w:r>
                      <w:rPr>
                        <w:rFonts w:eastAsia="Arial Unicode MS"/>
                        <w:lang w:val="es-ES"/>
                      </w:rPr>
                      <w:t xml:space="preserve"> &amp; Fax (0274) 485323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sz w:val="24"/>
        <w:szCs w:val="24"/>
        <w:lang w:val="id-ID" w:eastAsia="id-ID"/>
      </w:rPr>
      <w:drawing>
        <wp:anchor distT="0" distB="0" distL="114300" distR="114300" simplePos="0" relativeHeight="251657728" behindDoc="0" locked="0" layoutInCell="1" allowOverlap="1" wp14:anchorId="27579479" wp14:editId="65E79AEE">
          <wp:simplePos x="0" y="0"/>
          <wp:positionH relativeFrom="column">
            <wp:posOffset>-307340</wp:posOffset>
          </wp:positionH>
          <wp:positionV relativeFrom="paragraph">
            <wp:posOffset>48260</wp:posOffset>
          </wp:positionV>
          <wp:extent cx="998855" cy="1050925"/>
          <wp:effectExtent l="0" t="0" r="0" b="0"/>
          <wp:wrapNone/>
          <wp:docPr id="26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grayscl/>
                    <a:biLevel thresh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1050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3423C" w:rsidRDefault="00E3423C" w:rsidP="008B67C4">
    <w:pPr>
      <w:pStyle w:val="Header"/>
      <w:jc w:val="center"/>
      <w:rPr>
        <w:b/>
        <w:sz w:val="24"/>
        <w:szCs w:val="24"/>
      </w:rPr>
    </w:pPr>
  </w:p>
  <w:p w:rsidR="00E3423C" w:rsidRDefault="00E3423C" w:rsidP="008B67C4">
    <w:pPr>
      <w:pStyle w:val="Header"/>
      <w:jc w:val="center"/>
      <w:rPr>
        <w:b/>
        <w:sz w:val="24"/>
        <w:szCs w:val="24"/>
      </w:rPr>
    </w:pPr>
  </w:p>
  <w:p w:rsidR="00E3423C" w:rsidRDefault="00E3423C" w:rsidP="008B67C4">
    <w:pPr>
      <w:pStyle w:val="Header"/>
      <w:jc w:val="center"/>
      <w:rPr>
        <w:b/>
        <w:sz w:val="24"/>
        <w:szCs w:val="24"/>
      </w:rPr>
    </w:pPr>
  </w:p>
  <w:p w:rsidR="00E3423C" w:rsidRDefault="00E3423C" w:rsidP="008B67C4">
    <w:pPr>
      <w:pStyle w:val="Header"/>
      <w:jc w:val="center"/>
      <w:rPr>
        <w:b/>
        <w:sz w:val="24"/>
        <w:szCs w:val="24"/>
      </w:rPr>
    </w:pPr>
  </w:p>
  <w:p w:rsidR="00E3423C" w:rsidRDefault="00E3423C" w:rsidP="008B67C4">
    <w:pPr>
      <w:pStyle w:val="Header"/>
      <w:jc w:val="center"/>
      <w:rPr>
        <w:b/>
        <w:sz w:val="24"/>
        <w:szCs w:val="24"/>
      </w:rPr>
    </w:pPr>
  </w:p>
  <w:p w:rsidR="00E3423C" w:rsidRDefault="008F74D5" w:rsidP="008B67C4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  <w:lang w:val="id-ID" w:eastAsia="id-ID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012F866A" wp14:editId="17443DD8">
              <wp:simplePos x="0" y="0"/>
              <wp:positionH relativeFrom="column">
                <wp:posOffset>-305435</wp:posOffset>
              </wp:positionH>
              <wp:positionV relativeFrom="paragraph">
                <wp:posOffset>104139</wp:posOffset>
              </wp:positionV>
              <wp:extent cx="6915150" cy="0"/>
              <wp:effectExtent l="0" t="0" r="19050" b="19050"/>
              <wp:wrapNone/>
              <wp:docPr id="3" name="AutoShap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1515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1" o:spid="_x0000_s1026" type="#_x0000_t32" style="position:absolute;margin-left:-24.05pt;margin-top:8.2pt;width:544.5pt;height:0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" strokeweight="1.5pt"/>
          </w:pict>
        </mc:Fallback>
      </mc:AlternateContent>
    </w:r>
  </w:p>
  <w:p w:rsidR="00A04E61" w:rsidRPr="00401BF0" w:rsidRDefault="008F74D5" w:rsidP="008B67C4">
    <w:pPr>
      <w:pStyle w:val="Header"/>
      <w:jc w:val="center"/>
      <w:rPr>
        <w:b/>
        <w:sz w:val="24"/>
        <w:szCs w:val="24"/>
        <w:lang w:val="id-ID"/>
      </w:rPr>
    </w:pPr>
    <w:r>
      <w:rPr>
        <w:noProof/>
        <w:sz w:val="24"/>
        <w:szCs w:val="24"/>
        <w:lang w:val="id-ID" w:eastAsia="id-ID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00536D3" wp14:editId="53151A33">
              <wp:simplePos x="0" y="0"/>
              <wp:positionH relativeFrom="column">
                <wp:posOffset>-775970</wp:posOffset>
              </wp:positionH>
              <wp:positionV relativeFrom="paragraph">
                <wp:posOffset>-107950</wp:posOffset>
              </wp:positionV>
              <wp:extent cx="0" cy="0"/>
              <wp:effectExtent l="6985" t="13970" r="12065" b="5080"/>
              <wp:wrapNone/>
              <wp:docPr id="2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1.1pt,-8.5pt" to="-61.1pt,-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"/>
          </w:pict>
        </mc:Fallback>
      </mc:AlternateContent>
    </w:r>
    <w:r w:rsidR="00401BF0">
      <w:rPr>
        <w:b/>
        <w:sz w:val="24"/>
        <w:szCs w:val="24"/>
        <w:lang w:val="id-ID"/>
      </w:rPr>
      <w:t xml:space="preserve">EVALUASI I </w:t>
    </w:r>
    <w:r w:rsidR="008B67C4" w:rsidRPr="008B67C4">
      <w:rPr>
        <w:b/>
        <w:sz w:val="24"/>
        <w:szCs w:val="24"/>
      </w:rPr>
      <w:t xml:space="preserve">SEMESTER </w:t>
    </w:r>
    <w:r w:rsidR="00896B18">
      <w:rPr>
        <w:b/>
        <w:sz w:val="24"/>
        <w:szCs w:val="24"/>
        <w:lang w:val="id-ID"/>
      </w:rPr>
      <w:t>GENAP</w:t>
    </w:r>
    <w:r w:rsidR="008B67C4" w:rsidRPr="008B67C4">
      <w:rPr>
        <w:b/>
        <w:sz w:val="24"/>
        <w:szCs w:val="24"/>
      </w:rPr>
      <w:t xml:space="preserve"> T.A. 201</w:t>
    </w:r>
    <w:r w:rsidR="00401BF0">
      <w:rPr>
        <w:b/>
        <w:sz w:val="24"/>
        <w:szCs w:val="24"/>
        <w:lang w:val="id-ID"/>
      </w:rPr>
      <w:t>5</w:t>
    </w:r>
    <w:r w:rsidR="00E3423C">
      <w:rPr>
        <w:b/>
        <w:sz w:val="24"/>
        <w:szCs w:val="24"/>
      </w:rPr>
      <w:t>/201</w:t>
    </w:r>
    <w:r w:rsidR="00401BF0">
      <w:rPr>
        <w:b/>
        <w:sz w:val="24"/>
        <w:szCs w:val="24"/>
        <w:lang w:val="id-ID"/>
      </w:rPr>
      <w:t>6</w:t>
    </w:r>
  </w:p>
  <w:tbl>
    <w:tblPr>
      <w:tblW w:w="6756" w:type="dxa"/>
      <w:jc w:val="center"/>
      <w:tblInd w:w="3573" w:type="dxa"/>
      <w:tblLook w:val="04A0" w:firstRow="1" w:lastRow="0" w:firstColumn="1" w:lastColumn="0" w:noHBand="0" w:noVBand="1"/>
    </w:tblPr>
    <w:tblGrid>
      <w:gridCol w:w="1953"/>
      <w:gridCol w:w="4803"/>
    </w:tblGrid>
    <w:tr w:rsidR="008B67C4" w:rsidRPr="0027595F">
      <w:trPr>
        <w:jc w:val="center"/>
      </w:trPr>
      <w:tc>
        <w:tcPr>
          <w:tcW w:w="1953" w:type="dxa"/>
        </w:tcPr>
        <w:p w:rsidR="008B67C4" w:rsidRPr="0027595F" w:rsidRDefault="00E45E57" w:rsidP="0027595F">
          <w:pPr>
            <w:pStyle w:val="Header"/>
            <w:jc w:val="both"/>
            <w:rPr>
              <w:b/>
              <w:sz w:val="21"/>
              <w:szCs w:val="21"/>
            </w:rPr>
          </w:pPr>
          <w:r w:rsidRPr="0027595F">
            <w:rPr>
              <w:b/>
              <w:sz w:val="21"/>
              <w:szCs w:val="21"/>
            </w:rPr>
            <w:t xml:space="preserve">Mata </w:t>
          </w:r>
          <w:proofErr w:type="spellStart"/>
          <w:r w:rsidRPr="0027595F">
            <w:rPr>
              <w:b/>
              <w:sz w:val="21"/>
              <w:szCs w:val="21"/>
            </w:rPr>
            <w:t>Kuliah</w:t>
          </w:r>
          <w:proofErr w:type="spellEnd"/>
        </w:p>
      </w:tc>
      <w:tc>
        <w:tcPr>
          <w:tcW w:w="4803" w:type="dxa"/>
        </w:tcPr>
        <w:p w:rsidR="008B67C4" w:rsidRPr="00D633CA" w:rsidRDefault="00596D70" w:rsidP="00896B18">
          <w:pPr>
            <w:pStyle w:val="Header"/>
            <w:tabs>
              <w:tab w:val="clear" w:pos="4320"/>
            </w:tabs>
            <w:jc w:val="both"/>
            <w:rPr>
              <w:b/>
              <w:sz w:val="21"/>
              <w:szCs w:val="21"/>
              <w:lang w:val="id-ID"/>
            </w:rPr>
          </w:pPr>
          <w:r>
            <w:rPr>
              <w:b/>
              <w:sz w:val="21"/>
              <w:szCs w:val="21"/>
            </w:rPr>
            <w:t>:</w:t>
          </w:r>
          <w:r w:rsidR="00111B30">
            <w:rPr>
              <w:b/>
              <w:sz w:val="21"/>
              <w:szCs w:val="21"/>
            </w:rPr>
            <w:t xml:space="preserve">  </w:t>
          </w:r>
          <w:r w:rsidR="00D633CA">
            <w:rPr>
              <w:b/>
              <w:sz w:val="21"/>
              <w:szCs w:val="21"/>
              <w:lang w:val="id-ID"/>
            </w:rPr>
            <w:t>Kalkulus II</w:t>
          </w:r>
        </w:p>
      </w:tc>
    </w:tr>
    <w:tr w:rsidR="008B67C4" w:rsidRPr="0027595F">
      <w:trPr>
        <w:jc w:val="center"/>
      </w:trPr>
      <w:tc>
        <w:tcPr>
          <w:tcW w:w="1953" w:type="dxa"/>
        </w:tcPr>
        <w:p w:rsidR="008B67C4" w:rsidRPr="0027595F" w:rsidRDefault="00E45E57" w:rsidP="0027595F">
          <w:pPr>
            <w:pStyle w:val="Header"/>
            <w:jc w:val="both"/>
            <w:rPr>
              <w:b/>
              <w:sz w:val="21"/>
              <w:szCs w:val="21"/>
            </w:rPr>
          </w:pPr>
          <w:r w:rsidRPr="0027595F">
            <w:rPr>
              <w:b/>
              <w:sz w:val="21"/>
              <w:szCs w:val="21"/>
            </w:rPr>
            <w:t>Hari/</w:t>
          </w:r>
          <w:proofErr w:type="spellStart"/>
          <w:r w:rsidRPr="0027595F">
            <w:rPr>
              <w:b/>
              <w:sz w:val="21"/>
              <w:szCs w:val="21"/>
            </w:rPr>
            <w:t>Tanggal</w:t>
          </w:r>
          <w:proofErr w:type="spellEnd"/>
        </w:p>
      </w:tc>
      <w:tc>
        <w:tcPr>
          <w:tcW w:w="4803" w:type="dxa"/>
        </w:tcPr>
        <w:p w:rsidR="008B67C4" w:rsidRPr="00D633CA" w:rsidRDefault="00E45E57" w:rsidP="00566D52">
          <w:pPr>
            <w:pStyle w:val="Header"/>
            <w:tabs>
              <w:tab w:val="clear" w:pos="4320"/>
            </w:tabs>
            <w:jc w:val="both"/>
            <w:rPr>
              <w:b/>
              <w:sz w:val="21"/>
              <w:szCs w:val="21"/>
              <w:lang w:val="id-ID"/>
            </w:rPr>
          </w:pPr>
          <w:r w:rsidRPr="0027595F">
            <w:rPr>
              <w:b/>
              <w:sz w:val="21"/>
              <w:szCs w:val="21"/>
            </w:rPr>
            <w:t xml:space="preserve">:  </w:t>
          </w:r>
          <w:r w:rsidR="00566D52">
            <w:rPr>
              <w:b/>
              <w:sz w:val="21"/>
              <w:szCs w:val="21"/>
              <w:lang w:val="id-ID"/>
            </w:rPr>
            <w:t>Sabtu / 17 April 2016</w:t>
          </w:r>
          <w:r w:rsidR="00D633CA">
            <w:rPr>
              <w:b/>
              <w:sz w:val="21"/>
              <w:szCs w:val="21"/>
              <w:lang w:val="id-ID"/>
            </w:rPr>
            <w:t xml:space="preserve"> </w:t>
          </w:r>
        </w:p>
      </w:tc>
    </w:tr>
    <w:tr w:rsidR="008B67C4" w:rsidRPr="0027595F">
      <w:trPr>
        <w:jc w:val="center"/>
      </w:trPr>
      <w:tc>
        <w:tcPr>
          <w:tcW w:w="1953" w:type="dxa"/>
        </w:tcPr>
        <w:p w:rsidR="008B67C4" w:rsidRPr="0027595F" w:rsidRDefault="00E45E57" w:rsidP="0027595F">
          <w:pPr>
            <w:pStyle w:val="Header"/>
            <w:jc w:val="both"/>
            <w:rPr>
              <w:b/>
              <w:sz w:val="21"/>
              <w:szCs w:val="21"/>
            </w:rPr>
          </w:pPr>
          <w:proofErr w:type="spellStart"/>
          <w:r w:rsidRPr="0027595F">
            <w:rPr>
              <w:b/>
              <w:sz w:val="21"/>
              <w:szCs w:val="21"/>
            </w:rPr>
            <w:t>Dosen</w:t>
          </w:r>
          <w:proofErr w:type="spellEnd"/>
        </w:p>
      </w:tc>
      <w:tc>
        <w:tcPr>
          <w:tcW w:w="4803" w:type="dxa"/>
        </w:tcPr>
        <w:p w:rsidR="00111B30" w:rsidRPr="00D633CA" w:rsidRDefault="00E3423C" w:rsidP="00896B18">
          <w:pPr>
            <w:pStyle w:val="Header"/>
            <w:tabs>
              <w:tab w:val="clear" w:pos="4320"/>
            </w:tabs>
            <w:jc w:val="both"/>
            <w:rPr>
              <w:b/>
              <w:sz w:val="21"/>
              <w:szCs w:val="21"/>
              <w:lang w:val="id-ID"/>
            </w:rPr>
          </w:pPr>
          <w:r>
            <w:rPr>
              <w:b/>
              <w:sz w:val="21"/>
              <w:szCs w:val="21"/>
            </w:rPr>
            <w:t xml:space="preserve">: </w:t>
          </w:r>
          <w:r w:rsidR="00111B30">
            <w:rPr>
              <w:b/>
              <w:sz w:val="21"/>
              <w:szCs w:val="21"/>
            </w:rPr>
            <w:t xml:space="preserve"> </w:t>
          </w:r>
          <w:r w:rsidR="00D633CA">
            <w:rPr>
              <w:b/>
              <w:sz w:val="21"/>
              <w:szCs w:val="21"/>
              <w:lang w:val="id-ID"/>
            </w:rPr>
            <w:t>Juwairiah, S.Si., M.T.</w:t>
          </w:r>
        </w:p>
      </w:tc>
    </w:tr>
    <w:tr w:rsidR="008B67C4" w:rsidRPr="0027595F">
      <w:trPr>
        <w:jc w:val="center"/>
      </w:trPr>
      <w:tc>
        <w:tcPr>
          <w:tcW w:w="1953" w:type="dxa"/>
        </w:tcPr>
        <w:p w:rsidR="008B67C4" w:rsidRPr="0027595F" w:rsidRDefault="00E45E57" w:rsidP="0027595F">
          <w:pPr>
            <w:pStyle w:val="Header"/>
            <w:jc w:val="both"/>
            <w:rPr>
              <w:b/>
              <w:sz w:val="21"/>
              <w:szCs w:val="21"/>
            </w:rPr>
          </w:pPr>
          <w:proofErr w:type="spellStart"/>
          <w:r w:rsidRPr="0027595F">
            <w:rPr>
              <w:b/>
              <w:sz w:val="21"/>
              <w:szCs w:val="21"/>
            </w:rPr>
            <w:t>Waktu</w:t>
          </w:r>
          <w:proofErr w:type="spellEnd"/>
        </w:p>
      </w:tc>
      <w:tc>
        <w:tcPr>
          <w:tcW w:w="4803" w:type="dxa"/>
        </w:tcPr>
        <w:p w:rsidR="008B67C4" w:rsidRPr="00D633CA" w:rsidRDefault="00E45E57" w:rsidP="00896B18">
          <w:pPr>
            <w:pStyle w:val="Header"/>
            <w:tabs>
              <w:tab w:val="clear" w:pos="4320"/>
            </w:tabs>
            <w:jc w:val="both"/>
            <w:rPr>
              <w:b/>
              <w:sz w:val="21"/>
              <w:szCs w:val="21"/>
              <w:lang w:val="id-ID"/>
            </w:rPr>
          </w:pPr>
          <w:r w:rsidRPr="0027595F">
            <w:rPr>
              <w:b/>
              <w:sz w:val="21"/>
              <w:szCs w:val="21"/>
            </w:rPr>
            <w:t xml:space="preserve">:  </w:t>
          </w:r>
          <w:r w:rsidR="00D633CA">
            <w:rPr>
              <w:b/>
              <w:sz w:val="21"/>
              <w:szCs w:val="21"/>
              <w:lang w:val="id-ID"/>
            </w:rPr>
            <w:t>90 menit</w:t>
          </w:r>
        </w:p>
      </w:tc>
    </w:tr>
    <w:tr w:rsidR="008B67C4" w:rsidRPr="0027595F">
      <w:trPr>
        <w:jc w:val="center"/>
      </w:trPr>
      <w:tc>
        <w:tcPr>
          <w:tcW w:w="1953" w:type="dxa"/>
        </w:tcPr>
        <w:p w:rsidR="008B67C4" w:rsidRPr="0027595F" w:rsidRDefault="00E45E57" w:rsidP="0027595F">
          <w:pPr>
            <w:pStyle w:val="Header"/>
            <w:jc w:val="both"/>
            <w:rPr>
              <w:b/>
              <w:sz w:val="21"/>
              <w:szCs w:val="21"/>
            </w:rPr>
          </w:pPr>
          <w:proofErr w:type="spellStart"/>
          <w:r w:rsidRPr="0027595F">
            <w:rPr>
              <w:b/>
              <w:sz w:val="21"/>
              <w:szCs w:val="21"/>
            </w:rPr>
            <w:t>Sifat</w:t>
          </w:r>
          <w:proofErr w:type="spellEnd"/>
        </w:p>
      </w:tc>
      <w:tc>
        <w:tcPr>
          <w:tcW w:w="4803" w:type="dxa"/>
        </w:tcPr>
        <w:p w:rsidR="00EB6013" w:rsidRPr="00D633CA" w:rsidRDefault="00E45E57" w:rsidP="00566D52">
          <w:pPr>
            <w:pStyle w:val="Header"/>
            <w:tabs>
              <w:tab w:val="clear" w:pos="4320"/>
            </w:tabs>
            <w:jc w:val="both"/>
            <w:rPr>
              <w:b/>
              <w:sz w:val="21"/>
              <w:szCs w:val="21"/>
              <w:lang w:val="id-ID"/>
            </w:rPr>
          </w:pPr>
          <w:r w:rsidRPr="0027595F">
            <w:rPr>
              <w:b/>
              <w:sz w:val="21"/>
              <w:szCs w:val="21"/>
            </w:rPr>
            <w:t xml:space="preserve">:  </w:t>
          </w:r>
          <w:r w:rsidR="00D633CA">
            <w:rPr>
              <w:b/>
              <w:sz w:val="21"/>
              <w:szCs w:val="21"/>
              <w:lang w:val="id-ID"/>
            </w:rPr>
            <w:t xml:space="preserve">Buka </w:t>
          </w:r>
          <w:r w:rsidR="00566D52">
            <w:rPr>
              <w:b/>
              <w:sz w:val="21"/>
              <w:szCs w:val="21"/>
              <w:lang w:val="id-ID"/>
            </w:rPr>
            <w:t>Catatan 1 lembar (max double folio)</w:t>
          </w:r>
        </w:p>
      </w:tc>
    </w:tr>
    <w:tr w:rsidR="00E45E57" w:rsidRPr="0027595F">
      <w:trPr>
        <w:jc w:val="center"/>
      </w:trPr>
      <w:tc>
        <w:tcPr>
          <w:tcW w:w="1953" w:type="dxa"/>
        </w:tcPr>
        <w:p w:rsidR="00E45E57" w:rsidRPr="0027595F" w:rsidRDefault="00E45E57" w:rsidP="0027595F">
          <w:pPr>
            <w:pStyle w:val="Header"/>
            <w:jc w:val="both"/>
            <w:rPr>
              <w:b/>
              <w:sz w:val="21"/>
              <w:szCs w:val="21"/>
            </w:rPr>
          </w:pPr>
          <w:proofErr w:type="spellStart"/>
          <w:r w:rsidRPr="0027595F">
            <w:rPr>
              <w:b/>
              <w:sz w:val="21"/>
              <w:szCs w:val="21"/>
            </w:rPr>
            <w:t>Kelas</w:t>
          </w:r>
          <w:proofErr w:type="spellEnd"/>
        </w:p>
      </w:tc>
      <w:tc>
        <w:tcPr>
          <w:tcW w:w="4803" w:type="dxa"/>
        </w:tcPr>
        <w:p w:rsidR="00E45E57" w:rsidRPr="00D633CA" w:rsidRDefault="00E45E57" w:rsidP="00896B18">
          <w:pPr>
            <w:pStyle w:val="Header"/>
            <w:tabs>
              <w:tab w:val="clear" w:pos="4320"/>
            </w:tabs>
            <w:jc w:val="both"/>
            <w:rPr>
              <w:b/>
              <w:sz w:val="21"/>
              <w:szCs w:val="21"/>
              <w:lang w:val="id-ID"/>
            </w:rPr>
          </w:pPr>
          <w:r w:rsidRPr="0027595F">
            <w:rPr>
              <w:b/>
              <w:sz w:val="21"/>
              <w:szCs w:val="21"/>
            </w:rPr>
            <w:t>:</w:t>
          </w:r>
          <w:r w:rsidR="00872830">
            <w:rPr>
              <w:b/>
              <w:sz w:val="21"/>
              <w:szCs w:val="21"/>
              <w:lang w:val="id-ID"/>
            </w:rPr>
            <w:t xml:space="preserve">  A, B, C, D, E</w:t>
          </w:r>
          <w:r w:rsidRPr="0027595F">
            <w:rPr>
              <w:b/>
              <w:sz w:val="21"/>
              <w:szCs w:val="21"/>
            </w:rPr>
            <w:t xml:space="preserve">  </w:t>
          </w:r>
        </w:p>
      </w:tc>
    </w:tr>
  </w:tbl>
  <w:p w:rsidR="008B67C4" w:rsidRDefault="008F74D5" w:rsidP="00E45E57">
    <w:pPr>
      <w:pStyle w:val="Header"/>
      <w:jc w:val="both"/>
    </w:pPr>
    <w:r>
      <w:rPr>
        <w:b/>
        <w:noProof/>
        <w:sz w:val="24"/>
        <w:szCs w:val="24"/>
        <w:lang w:val="id-ID" w:eastAsia="id-ID"/>
      </w:rPr>
      <mc:AlternateContent>
        <mc:Choice Requires="wps">
          <w:drawing>
            <wp:anchor distT="4294967295" distB="4294967295" distL="114300" distR="114300" simplePos="0" relativeHeight="251659776" behindDoc="0" locked="0" layoutInCell="1" allowOverlap="1" wp14:anchorId="6B9AFB0B" wp14:editId="339DB56E">
              <wp:simplePos x="0" y="0"/>
              <wp:positionH relativeFrom="column">
                <wp:posOffset>-292735</wp:posOffset>
              </wp:positionH>
              <wp:positionV relativeFrom="paragraph">
                <wp:posOffset>61594</wp:posOffset>
              </wp:positionV>
              <wp:extent cx="6915150" cy="0"/>
              <wp:effectExtent l="0" t="0" r="19050" b="19050"/>
              <wp:wrapNone/>
              <wp:docPr id="1" name="AutoShap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1515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41" o:spid="_x0000_s1026" type="#_x0000_t32" style="position:absolute;margin-left:-23.05pt;margin-top:4.85pt;width:544.5pt;height:0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3687AE7"/>
    <w:multiLevelType w:val="hybridMultilevel"/>
    <w:tmpl w:val="087A8428"/>
    <w:lvl w:ilvl="0" w:tplc="28AE12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3C91A17"/>
    <w:multiLevelType w:val="hybridMultilevel"/>
    <w:tmpl w:val="D5360EE4"/>
    <w:lvl w:ilvl="0" w:tplc="0A50E2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0869E8C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960120"/>
    <w:multiLevelType w:val="hybridMultilevel"/>
    <w:tmpl w:val="7F8E0ED8"/>
    <w:lvl w:ilvl="0" w:tplc="D19010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9B36AD1"/>
    <w:multiLevelType w:val="hybridMultilevel"/>
    <w:tmpl w:val="AF9A487E"/>
    <w:lvl w:ilvl="0" w:tplc="D70EE11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2C5E594A"/>
    <w:multiLevelType w:val="hybridMultilevel"/>
    <w:tmpl w:val="2E9A3A8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DDE5082"/>
    <w:multiLevelType w:val="hybridMultilevel"/>
    <w:tmpl w:val="C06454A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4C7770"/>
    <w:multiLevelType w:val="hybridMultilevel"/>
    <w:tmpl w:val="AFDC0F1E"/>
    <w:lvl w:ilvl="0" w:tplc="389E71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2CE3EFE"/>
    <w:multiLevelType w:val="hybridMultilevel"/>
    <w:tmpl w:val="994EF352"/>
    <w:lvl w:ilvl="0" w:tplc="AA40D9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E602BBA">
      <w:start w:val="2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635418A"/>
    <w:multiLevelType w:val="hybridMultilevel"/>
    <w:tmpl w:val="F86CECC4"/>
    <w:lvl w:ilvl="0" w:tplc="9D88F468">
      <w:start w:val="4"/>
      <w:numFmt w:val="decimal"/>
      <w:lvlText w:val="%1."/>
      <w:lvlJc w:val="left"/>
      <w:pPr>
        <w:tabs>
          <w:tab w:val="num" w:pos="350"/>
        </w:tabs>
        <w:ind w:left="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70"/>
        </w:tabs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0"/>
        </w:tabs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0"/>
        </w:tabs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0"/>
        </w:tabs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0"/>
        </w:tabs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0"/>
        </w:tabs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0"/>
        </w:tabs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0"/>
        </w:tabs>
        <w:ind w:left="6110" w:hanging="180"/>
      </w:pPr>
    </w:lvl>
  </w:abstractNum>
  <w:abstractNum w:abstractNumId="10">
    <w:nsid w:val="37600ECE"/>
    <w:multiLevelType w:val="hybridMultilevel"/>
    <w:tmpl w:val="D7E28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8A2E76"/>
    <w:multiLevelType w:val="hybridMultilevel"/>
    <w:tmpl w:val="7D3E2594"/>
    <w:lvl w:ilvl="0" w:tplc="7BAE5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611394C"/>
    <w:multiLevelType w:val="hybridMultilevel"/>
    <w:tmpl w:val="2422B4B0"/>
    <w:lvl w:ilvl="0" w:tplc="639E2B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6424EC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D2E150F"/>
    <w:multiLevelType w:val="hybridMultilevel"/>
    <w:tmpl w:val="CE66A2E2"/>
    <w:lvl w:ilvl="0" w:tplc="0A50E2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18EF192">
      <w:start w:val="1"/>
      <w:numFmt w:val="lowerLetter"/>
      <w:lvlText w:val="(%2)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158580E"/>
    <w:multiLevelType w:val="hybridMultilevel"/>
    <w:tmpl w:val="D2884168"/>
    <w:lvl w:ilvl="0" w:tplc="EEACDB0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1D77667"/>
    <w:multiLevelType w:val="hybridMultilevel"/>
    <w:tmpl w:val="1E32C2DA"/>
    <w:lvl w:ilvl="0" w:tplc="717CFB0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92F1C34"/>
    <w:multiLevelType w:val="hybridMultilevel"/>
    <w:tmpl w:val="46489384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C560D34"/>
    <w:multiLevelType w:val="hybridMultilevel"/>
    <w:tmpl w:val="726E8286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CDA3FF5"/>
    <w:multiLevelType w:val="hybridMultilevel"/>
    <w:tmpl w:val="1046965E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72835D6B"/>
    <w:multiLevelType w:val="hybridMultilevel"/>
    <w:tmpl w:val="B8B0E4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41A4B1E"/>
    <w:multiLevelType w:val="hybridMultilevel"/>
    <w:tmpl w:val="4D4005EA"/>
    <w:lvl w:ilvl="0" w:tplc="2242BB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A781403"/>
    <w:multiLevelType w:val="hybridMultilevel"/>
    <w:tmpl w:val="E35E3A64"/>
    <w:lvl w:ilvl="0" w:tplc="665AE5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DDCB1E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CB4CB20A">
      <w:start w:val="4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18"/>
  </w:num>
  <w:num w:numId="3">
    <w:abstractNumId w:val="1"/>
  </w:num>
  <w:num w:numId="4">
    <w:abstractNumId w:val="0"/>
  </w:num>
  <w:num w:numId="5">
    <w:abstractNumId w:val="20"/>
  </w:num>
  <w:num w:numId="6">
    <w:abstractNumId w:val="3"/>
  </w:num>
  <w:num w:numId="7">
    <w:abstractNumId w:val="5"/>
  </w:num>
  <w:num w:numId="8">
    <w:abstractNumId w:val="21"/>
  </w:num>
  <w:num w:numId="9">
    <w:abstractNumId w:val="15"/>
  </w:num>
  <w:num w:numId="10">
    <w:abstractNumId w:val="10"/>
  </w:num>
  <w:num w:numId="11">
    <w:abstractNumId w:val="13"/>
  </w:num>
  <w:num w:numId="12">
    <w:abstractNumId w:val="14"/>
  </w:num>
  <w:num w:numId="13">
    <w:abstractNumId w:val="2"/>
  </w:num>
  <w:num w:numId="14">
    <w:abstractNumId w:val="8"/>
  </w:num>
  <w:num w:numId="15">
    <w:abstractNumId w:val="19"/>
  </w:num>
  <w:num w:numId="16">
    <w:abstractNumId w:val="12"/>
  </w:num>
  <w:num w:numId="17">
    <w:abstractNumId w:val="6"/>
  </w:num>
  <w:num w:numId="18">
    <w:abstractNumId w:val="9"/>
  </w:num>
  <w:num w:numId="19">
    <w:abstractNumId w:val="11"/>
  </w:num>
  <w:num w:numId="20">
    <w:abstractNumId w:val="17"/>
  </w:num>
  <w:num w:numId="21">
    <w:abstractNumId w:val="16"/>
  </w:num>
  <w:num w:numId="22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01D"/>
    <w:rsid w:val="00000A4A"/>
    <w:rsid w:val="00002BDD"/>
    <w:rsid w:val="00003ABB"/>
    <w:rsid w:val="00003E84"/>
    <w:rsid w:val="00004B8F"/>
    <w:rsid w:val="00004DC5"/>
    <w:rsid w:val="00005419"/>
    <w:rsid w:val="000060BB"/>
    <w:rsid w:val="0000712A"/>
    <w:rsid w:val="00012381"/>
    <w:rsid w:val="00014DCE"/>
    <w:rsid w:val="000157EC"/>
    <w:rsid w:val="00020CB4"/>
    <w:rsid w:val="00024BD4"/>
    <w:rsid w:val="00030D93"/>
    <w:rsid w:val="00032480"/>
    <w:rsid w:val="00033234"/>
    <w:rsid w:val="000351EE"/>
    <w:rsid w:val="0003665B"/>
    <w:rsid w:val="00036E13"/>
    <w:rsid w:val="00043543"/>
    <w:rsid w:val="00043880"/>
    <w:rsid w:val="00050EC5"/>
    <w:rsid w:val="00055C50"/>
    <w:rsid w:val="00061BAD"/>
    <w:rsid w:val="00062BCF"/>
    <w:rsid w:val="00065102"/>
    <w:rsid w:val="00065900"/>
    <w:rsid w:val="000712BD"/>
    <w:rsid w:val="0007192C"/>
    <w:rsid w:val="0007323B"/>
    <w:rsid w:val="00074D3A"/>
    <w:rsid w:val="000804EF"/>
    <w:rsid w:val="00083C93"/>
    <w:rsid w:val="0008648A"/>
    <w:rsid w:val="00097FF0"/>
    <w:rsid w:val="000A3BB3"/>
    <w:rsid w:val="000A76AF"/>
    <w:rsid w:val="000B0557"/>
    <w:rsid w:val="000B38AE"/>
    <w:rsid w:val="000B4B59"/>
    <w:rsid w:val="000C034E"/>
    <w:rsid w:val="000C189D"/>
    <w:rsid w:val="000C4DCF"/>
    <w:rsid w:val="000D0C74"/>
    <w:rsid w:val="000D0D48"/>
    <w:rsid w:val="000D2F55"/>
    <w:rsid w:val="000D305F"/>
    <w:rsid w:val="000D3A54"/>
    <w:rsid w:val="000D555C"/>
    <w:rsid w:val="000D6572"/>
    <w:rsid w:val="000D6F9F"/>
    <w:rsid w:val="000E0F16"/>
    <w:rsid w:val="000E3132"/>
    <w:rsid w:val="000E4887"/>
    <w:rsid w:val="000F4CDF"/>
    <w:rsid w:val="000F7EDF"/>
    <w:rsid w:val="001019C9"/>
    <w:rsid w:val="0010418A"/>
    <w:rsid w:val="00105BDF"/>
    <w:rsid w:val="00110EF0"/>
    <w:rsid w:val="00111B30"/>
    <w:rsid w:val="00113EE3"/>
    <w:rsid w:val="00113EF7"/>
    <w:rsid w:val="001143AF"/>
    <w:rsid w:val="00116767"/>
    <w:rsid w:val="00117C39"/>
    <w:rsid w:val="00117FAA"/>
    <w:rsid w:val="00121814"/>
    <w:rsid w:val="00125678"/>
    <w:rsid w:val="0012671D"/>
    <w:rsid w:val="00127CFB"/>
    <w:rsid w:val="0013375A"/>
    <w:rsid w:val="00136FAC"/>
    <w:rsid w:val="001378D9"/>
    <w:rsid w:val="00137C5E"/>
    <w:rsid w:val="0014491E"/>
    <w:rsid w:val="0014647C"/>
    <w:rsid w:val="00150567"/>
    <w:rsid w:val="00154686"/>
    <w:rsid w:val="001601CB"/>
    <w:rsid w:val="00163062"/>
    <w:rsid w:val="00164C1C"/>
    <w:rsid w:val="00164F95"/>
    <w:rsid w:val="00165314"/>
    <w:rsid w:val="00166A7C"/>
    <w:rsid w:val="00167FBC"/>
    <w:rsid w:val="001701CE"/>
    <w:rsid w:val="0017219D"/>
    <w:rsid w:val="001751FD"/>
    <w:rsid w:val="00175E47"/>
    <w:rsid w:val="00181AB5"/>
    <w:rsid w:val="0018627A"/>
    <w:rsid w:val="0019132B"/>
    <w:rsid w:val="00191A93"/>
    <w:rsid w:val="00193019"/>
    <w:rsid w:val="00195022"/>
    <w:rsid w:val="001A4EA4"/>
    <w:rsid w:val="001A5BDA"/>
    <w:rsid w:val="001A6E1F"/>
    <w:rsid w:val="001B1A28"/>
    <w:rsid w:val="001B1E20"/>
    <w:rsid w:val="001B3FFA"/>
    <w:rsid w:val="001B4B22"/>
    <w:rsid w:val="001B4F70"/>
    <w:rsid w:val="001B56EE"/>
    <w:rsid w:val="001B61B3"/>
    <w:rsid w:val="001C0B60"/>
    <w:rsid w:val="001C487F"/>
    <w:rsid w:val="001C7EAB"/>
    <w:rsid w:val="001D0609"/>
    <w:rsid w:val="001D2430"/>
    <w:rsid w:val="001D3C19"/>
    <w:rsid w:val="001D6798"/>
    <w:rsid w:val="001D786A"/>
    <w:rsid w:val="001F0720"/>
    <w:rsid w:val="001F094B"/>
    <w:rsid w:val="001F195E"/>
    <w:rsid w:val="001F4FB2"/>
    <w:rsid w:val="001F59D3"/>
    <w:rsid w:val="001F7CF6"/>
    <w:rsid w:val="00202C2C"/>
    <w:rsid w:val="00211548"/>
    <w:rsid w:val="002220DE"/>
    <w:rsid w:val="00222C27"/>
    <w:rsid w:val="002240E8"/>
    <w:rsid w:val="00225AEF"/>
    <w:rsid w:val="00226B45"/>
    <w:rsid w:val="0023116D"/>
    <w:rsid w:val="00233127"/>
    <w:rsid w:val="002474A9"/>
    <w:rsid w:val="00250927"/>
    <w:rsid w:val="00251004"/>
    <w:rsid w:val="00251E35"/>
    <w:rsid w:val="0025272B"/>
    <w:rsid w:val="0025355A"/>
    <w:rsid w:val="00253D4A"/>
    <w:rsid w:val="00254823"/>
    <w:rsid w:val="00254B8E"/>
    <w:rsid w:val="00257413"/>
    <w:rsid w:val="00260081"/>
    <w:rsid w:val="00260EA8"/>
    <w:rsid w:val="00270338"/>
    <w:rsid w:val="002704C8"/>
    <w:rsid w:val="00271F4F"/>
    <w:rsid w:val="00272133"/>
    <w:rsid w:val="0027265E"/>
    <w:rsid w:val="00273CFF"/>
    <w:rsid w:val="0027595F"/>
    <w:rsid w:val="00275E7C"/>
    <w:rsid w:val="00277232"/>
    <w:rsid w:val="00280F3A"/>
    <w:rsid w:val="00284E89"/>
    <w:rsid w:val="002850BC"/>
    <w:rsid w:val="00286376"/>
    <w:rsid w:val="00296188"/>
    <w:rsid w:val="002962B1"/>
    <w:rsid w:val="002A66B5"/>
    <w:rsid w:val="002A7E0C"/>
    <w:rsid w:val="002A7F6A"/>
    <w:rsid w:val="002B147C"/>
    <w:rsid w:val="002C0AD8"/>
    <w:rsid w:val="002C713E"/>
    <w:rsid w:val="002D01E8"/>
    <w:rsid w:val="002D3FF8"/>
    <w:rsid w:val="002D5573"/>
    <w:rsid w:val="002D5F50"/>
    <w:rsid w:val="002D6FF0"/>
    <w:rsid w:val="002D7846"/>
    <w:rsid w:val="002D7994"/>
    <w:rsid w:val="002D7A0E"/>
    <w:rsid w:val="002E3475"/>
    <w:rsid w:val="002E4E5E"/>
    <w:rsid w:val="002F5C52"/>
    <w:rsid w:val="0030165A"/>
    <w:rsid w:val="00301B54"/>
    <w:rsid w:val="00303AAB"/>
    <w:rsid w:val="00303D5C"/>
    <w:rsid w:val="003138D8"/>
    <w:rsid w:val="00315749"/>
    <w:rsid w:val="00315E25"/>
    <w:rsid w:val="00315FA8"/>
    <w:rsid w:val="003160D5"/>
    <w:rsid w:val="00316E78"/>
    <w:rsid w:val="0032382B"/>
    <w:rsid w:val="003259D5"/>
    <w:rsid w:val="00333445"/>
    <w:rsid w:val="00335E18"/>
    <w:rsid w:val="003371AD"/>
    <w:rsid w:val="00337D1D"/>
    <w:rsid w:val="00351B49"/>
    <w:rsid w:val="0035202A"/>
    <w:rsid w:val="00356E1E"/>
    <w:rsid w:val="00360F6F"/>
    <w:rsid w:val="003613E8"/>
    <w:rsid w:val="0036413A"/>
    <w:rsid w:val="0036443D"/>
    <w:rsid w:val="00364D45"/>
    <w:rsid w:val="00365AE9"/>
    <w:rsid w:val="0036624D"/>
    <w:rsid w:val="00367D53"/>
    <w:rsid w:val="00372F89"/>
    <w:rsid w:val="00373A59"/>
    <w:rsid w:val="00373EDD"/>
    <w:rsid w:val="003857E1"/>
    <w:rsid w:val="00392B2E"/>
    <w:rsid w:val="003936D7"/>
    <w:rsid w:val="003968D2"/>
    <w:rsid w:val="00396FCB"/>
    <w:rsid w:val="003A1D71"/>
    <w:rsid w:val="003A1DC5"/>
    <w:rsid w:val="003A2F45"/>
    <w:rsid w:val="003A39B2"/>
    <w:rsid w:val="003A3FE1"/>
    <w:rsid w:val="003A7675"/>
    <w:rsid w:val="003B190C"/>
    <w:rsid w:val="003B43AB"/>
    <w:rsid w:val="003B44CD"/>
    <w:rsid w:val="003B50F2"/>
    <w:rsid w:val="003B5B0B"/>
    <w:rsid w:val="003B6536"/>
    <w:rsid w:val="003C28B5"/>
    <w:rsid w:val="003C73DD"/>
    <w:rsid w:val="003D2FAC"/>
    <w:rsid w:val="003D58D9"/>
    <w:rsid w:val="003D6A1A"/>
    <w:rsid w:val="003D6E31"/>
    <w:rsid w:val="003E0491"/>
    <w:rsid w:val="003E1F39"/>
    <w:rsid w:val="003E4146"/>
    <w:rsid w:val="003E5B62"/>
    <w:rsid w:val="003E7CC2"/>
    <w:rsid w:val="003F1C5B"/>
    <w:rsid w:val="003F5CFB"/>
    <w:rsid w:val="003F6F1E"/>
    <w:rsid w:val="003F6F8A"/>
    <w:rsid w:val="00400233"/>
    <w:rsid w:val="00401BF0"/>
    <w:rsid w:val="004024C4"/>
    <w:rsid w:val="00403BFA"/>
    <w:rsid w:val="00405384"/>
    <w:rsid w:val="0040745C"/>
    <w:rsid w:val="00407DAF"/>
    <w:rsid w:val="00412ED9"/>
    <w:rsid w:val="00414663"/>
    <w:rsid w:val="004217A6"/>
    <w:rsid w:val="00423C74"/>
    <w:rsid w:val="00432253"/>
    <w:rsid w:val="00437134"/>
    <w:rsid w:val="004429D3"/>
    <w:rsid w:val="00442B48"/>
    <w:rsid w:val="00443821"/>
    <w:rsid w:val="00445DE4"/>
    <w:rsid w:val="00446672"/>
    <w:rsid w:val="00450479"/>
    <w:rsid w:val="0045300E"/>
    <w:rsid w:val="00455520"/>
    <w:rsid w:val="004574C7"/>
    <w:rsid w:val="00462898"/>
    <w:rsid w:val="00466C33"/>
    <w:rsid w:val="00470340"/>
    <w:rsid w:val="0047375F"/>
    <w:rsid w:val="00477A05"/>
    <w:rsid w:val="00480564"/>
    <w:rsid w:val="00483077"/>
    <w:rsid w:val="00483B61"/>
    <w:rsid w:val="004859FA"/>
    <w:rsid w:val="00485B0D"/>
    <w:rsid w:val="00486C26"/>
    <w:rsid w:val="0049145E"/>
    <w:rsid w:val="00491983"/>
    <w:rsid w:val="004957CF"/>
    <w:rsid w:val="004A221C"/>
    <w:rsid w:val="004A31CF"/>
    <w:rsid w:val="004B1190"/>
    <w:rsid w:val="004B276B"/>
    <w:rsid w:val="004B4FAA"/>
    <w:rsid w:val="004B5B72"/>
    <w:rsid w:val="004C4ECD"/>
    <w:rsid w:val="004D0D95"/>
    <w:rsid w:val="004D1D2C"/>
    <w:rsid w:val="004D207D"/>
    <w:rsid w:val="004D20C5"/>
    <w:rsid w:val="004D3D09"/>
    <w:rsid w:val="004D5D70"/>
    <w:rsid w:val="004E25B5"/>
    <w:rsid w:val="004E29A4"/>
    <w:rsid w:val="004E4723"/>
    <w:rsid w:val="004E6164"/>
    <w:rsid w:val="004F473F"/>
    <w:rsid w:val="004F4FFE"/>
    <w:rsid w:val="004F62F4"/>
    <w:rsid w:val="004F730B"/>
    <w:rsid w:val="00506C06"/>
    <w:rsid w:val="00512262"/>
    <w:rsid w:val="005129CD"/>
    <w:rsid w:val="00513C84"/>
    <w:rsid w:val="00514B7D"/>
    <w:rsid w:val="0052214F"/>
    <w:rsid w:val="00525B0A"/>
    <w:rsid w:val="00531F4D"/>
    <w:rsid w:val="00532683"/>
    <w:rsid w:val="00532907"/>
    <w:rsid w:val="0053637D"/>
    <w:rsid w:val="00537B2C"/>
    <w:rsid w:val="0054276F"/>
    <w:rsid w:val="0054298E"/>
    <w:rsid w:val="00547007"/>
    <w:rsid w:val="00550056"/>
    <w:rsid w:val="00560420"/>
    <w:rsid w:val="00566D52"/>
    <w:rsid w:val="00571300"/>
    <w:rsid w:val="005728BD"/>
    <w:rsid w:val="00576173"/>
    <w:rsid w:val="00580AA6"/>
    <w:rsid w:val="00580F0B"/>
    <w:rsid w:val="00584302"/>
    <w:rsid w:val="00586384"/>
    <w:rsid w:val="00586636"/>
    <w:rsid w:val="005909ED"/>
    <w:rsid w:val="00596D70"/>
    <w:rsid w:val="005A33E4"/>
    <w:rsid w:val="005A578E"/>
    <w:rsid w:val="005A7095"/>
    <w:rsid w:val="005B180E"/>
    <w:rsid w:val="005B2123"/>
    <w:rsid w:val="005B2619"/>
    <w:rsid w:val="005B492D"/>
    <w:rsid w:val="005C45A6"/>
    <w:rsid w:val="005C482E"/>
    <w:rsid w:val="005D2DE9"/>
    <w:rsid w:val="005D6AB0"/>
    <w:rsid w:val="005D7723"/>
    <w:rsid w:val="005E3558"/>
    <w:rsid w:val="005E7691"/>
    <w:rsid w:val="005E7D7E"/>
    <w:rsid w:val="005F0A8B"/>
    <w:rsid w:val="005F31DF"/>
    <w:rsid w:val="005F492D"/>
    <w:rsid w:val="005F498A"/>
    <w:rsid w:val="005F7298"/>
    <w:rsid w:val="005F7DA2"/>
    <w:rsid w:val="006008F6"/>
    <w:rsid w:val="006021E3"/>
    <w:rsid w:val="00607B82"/>
    <w:rsid w:val="00613F69"/>
    <w:rsid w:val="0062021E"/>
    <w:rsid w:val="00621D67"/>
    <w:rsid w:val="00622127"/>
    <w:rsid w:val="00623C4B"/>
    <w:rsid w:val="0062460A"/>
    <w:rsid w:val="00626F66"/>
    <w:rsid w:val="00632C2C"/>
    <w:rsid w:val="00632D17"/>
    <w:rsid w:val="00637C56"/>
    <w:rsid w:val="00641158"/>
    <w:rsid w:val="00645792"/>
    <w:rsid w:val="00645AE7"/>
    <w:rsid w:val="00646C16"/>
    <w:rsid w:val="00654649"/>
    <w:rsid w:val="006552D8"/>
    <w:rsid w:val="006561C1"/>
    <w:rsid w:val="00661D14"/>
    <w:rsid w:val="00662C9F"/>
    <w:rsid w:val="0066656E"/>
    <w:rsid w:val="0067115B"/>
    <w:rsid w:val="006747BA"/>
    <w:rsid w:val="00675B50"/>
    <w:rsid w:val="00681C5F"/>
    <w:rsid w:val="006837A7"/>
    <w:rsid w:val="006872DD"/>
    <w:rsid w:val="00690B9E"/>
    <w:rsid w:val="00695F79"/>
    <w:rsid w:val="00697C9E"/>
    <w:rsid w:val="006A03D1"/>
    <w:rsid w:val="006A7F02"/>
    <w:rsid w:val="006B0159"/>
    <w:rsid w:val="006B3F51"/>
    <w:rsid w:val="006B4B50"/>
    <w:rsid w:val="006B662B"/>
    <w:rsid w:val="006B7986"/>
    <w:rsid w:val="006B7B0B"/>
    <w:rsid w:val="006C36BA"/>
    <w:rsid w:val="006C4F6A"/>
    <w:rsid w:val="006C6382"/>
    <w:rsid w:val="006C6E9F"/>
    <w:rsid w:val="006D0735"/>
    <w:rsid w:val="006D306C"/>
    <w:rsid w:val="006D4D99"/>
    <w:rsid w:val="006E0576"/>
    <w:rsid w:val="006E077C"/>
    <w:rsid w:val="006E1EC8"/>
    <w:rsid w:val="006F34FB"/>
    <w:rsid w:val="006F3B6C"/>
    <w:rsid w:val="006F547D"/>
    <w:rsid w:val="007014F1"/>
    <w:rsid w:val="00703C56"/>
    <w:rsid w:val="00711E73"/>
    <w:rsid w:val="00713B3A"/>
    <w:rsid w:val="00713BAD"/>
    <w:rsid w:val="00713DAE"/>
    <w:rsid w:val="00714BC7"/>
    <w:rsid w:val="00720404"/>
    <w:rsid w:val="007215CD"/>
    <w:rsid w:val="0072601D"/>
    <w:rsid w:val="00727364"/>
    <w:rsid w:val="00731E9D"/>
    <w:rsid w:val="00733AB9"/>
    <w:rsid w:val="00734D2D"/>
    <w:rsid w:val="00737F0C"/>
    <w:rsid w:val="0074011D"/>
    <w:rsid w:val="00741BF4"/>
    <w:rsid w:val="00743770"/>
    <w:rsid w:val="00745C4B"/>
    <w:rsid w:val="00746B84"/>
    <w:rsid w:val="00753486"/>
    <w:rsid w:val="00757BD1"/>
    <w:rsid w:val="00763D4F"/>
    <w:rsid w:val="00764D27"/>
    <w:rsid w:val="007744F8"/>
    <w:rsid w:val="00774E8E"/>
    <w:rsid w:val="007910B5"/>
    <w:rsid w:val="007911B3"/>
    <w:rsid w:val="00793672"/>
    <w:rsid w:val="00795283"/>
    <w:rsid w:val="00797366"/>
    <w:rsid w:val="007A1908"/>
    <w:rsid w:val="007A3227"/>
    <w:rsid w:val="007A39A0"/>
    <w:rsid w:val="007A45FD"/>
    <w:rsid w:val="007B083A"/>
    <w:rsid w:val="007B1D8B"/>
    <w:rsid w:val="007B2C69"/>
    <w:rsid w:val="007B532E"/>
    <w:rsid w:val="007B78C7"/>
    <w:rsid w:val="007C0579"/>
    <w:rsid w:val="007C05A8"/>
    <w:rsid w:val="007C1308"/>
    <w:rsid w:val="007C4D49"/>
    <w:rsid w:val="007D0188"/>
    <w:rsid w:val="007D2496"/>
    <w:rsid w:val="007D2B36"/>
    <w:rsid w:val="007D2C3D"/>
    <w:rsid w:val="007D4626"/>
    <w:rsid w:val="007D462F"/>
    <w:rsid w:val="007E01F1"/>
    <w:rsid w:val="007E0222"/>
    <w:rsid w:val="007E09FF"/>
    <w:rsid w:val="007E0BE6"/>
    <w:rsid w:val="007E2C92"/>
    <w:rsid w:val="007E3A37"/>
    <w:rsid w:val="007E4D7D"/>
    <w:rsid w:val="007F6251"/>
    <w:rsid w:val="007F7E8B"/>
    <w:rsid w:val="00800C3A"/>
    <w:rsid w:val="00801658"/>
    <w:rsid w:val="00801E62"/>
    <w:rsid w:val="00802A89"/>
    <w:rsid w:val="00803AE5"/>
    <w:rsid w:val="00804CAE"/>
    <w:rsid w:val="00806B7D"/>
    <w:rsid w:val="008128EE"/>
    <w:rsid w:val="00820E99"/>
    <w:rsid w:val="00823A7D"/>
    <w:rsid w:val="008320CC"/>
    <w:rsid w:val="0083284C"/>
    <w:rsid w:val="00833258"/>
    <w:rsid w:val="00833C30"/>
    <w:rsid w:val="00841816"/>
    <w:rsid w:val="00844F68"/>
    <w:rsid w:val="00845273"/>
    <w:rsid w:val="00846512"/>
    <w:rsid w:val="00851706"/>
    <w:rsid w:val="008536FB"/>
    <w:rsid w:val="00855D50"/>
    <w:rsid w:val="00856AF3"/>
    <w:rsid w:val="00857835"/>
    <w:rsid w:val="00861A26"/>
    <w:rsid w:val="0086302F"/>
    <w:rsid w:val="00863AF3"/>
    <w:rsid w:val="00865BC6"/>
    <w:rsid w:val="008718F4"/>
    <w:rsid w:val="00872830"/>
    <w:rsid w:val="00874AF9"/>
    <w:rsid w:val="008750EF"/>
    <w:rsid w:val="00876D76"/>
    <w:rsid w:val="0088052A"/>
    <w:rsid w:val="00882BB8"/>
    <w:rsid w:val="00887C4F"/>
    <w:rsid w:val="00892106"/>
    <w:rsid w:val="00895D81"/>
    <w:rsid w:val="00896B18"/>
    <w:rsid w:val="008A235D"/>
    <w:rsid w:val="008A2541"/>
    <w:rsid w:val="008A66B7"/>
    <w:rsid w:val="008A68BB"/>
    <w:rsid w:val="008A72A3"/>
    <w:rsid w:val="008B0063"/>
    <w:rsid w:val="008B32AA"/>
    <w:rsid w:val="008B3BF7"/>
    <w:rsid w:val="008B596F"/>
    <w:rsid w:val="008B67C4"/>
    <w:rsid w:val="008C132A"/>
    <w:rsid w:val="008C402F"/>
    <w:rsid w:val="008C446D"/>
    <w:rsid w:val="008C4928"/>
    <w:rsid w:val="008C5519"/>
    <w:rsid w:val="008C5920"/>
    <w:rsid w:val="008C72AF"/>
    <w:rsid w:val="008D2CC8"/>
    <w:rsid w:val="008D3EA3"/>
    <w:rsid w:val="008D7A59"/>
    <w:rsid w:val="008D7B23"/>
    <w:rsid w:val="008E2200"/>
    <w:rsid w:val="008E6F70"/>
    <w:rsid w:val="008F1BE7"/>
    <w:rsid w:val="008F74D5"/>
    <w:rsid w:val="008F7957"/>
    <w:rsid w:val="008F7C8A"/>
    <w:rsid w:val="00903EC0"/>
    <w:rsid w:val="00904A52"/>
    <w:rsid w:val="009065F3"/>
    <w:rsid w:val="00911717"/>
    <w:rsid w:val="00911C90"/>
    <w:rsid w:val="0091473A"/>
    <w:rsid w:val="00915675"/>
    <w:rsid w:val="009160AE"/>
    <w:rsid w:val="00920B67"/>
    <w:rsid w:val="009244B2"/>
    <w:rsid w:val="00924CA3"/>
    <w:rsid w:val="00925184"/>
    <w:rsid w:val="00925904"/>
    <w:rsid w:val="00926C22"/>
    <w:rsid w:val="00931977"/>
    <w:rsid w:val="0093612F"/>
    <w:rsid w:val="00942261"/>
    <w:rsid w:val="00943446"/>
    <w:rsid w:val="00951B70"/>
    <w:rsid w:val="0095341C"/>
    <w:rsid w:val="00962879"/>
    <w:rsid w:val="00962CD9"/>
    <w:rsid w:val="00963F12"/>
    <w:rsid w:val="00965D8F"/>
    <w:rsid w:val="00966CFC"/>
    <w:rsid w:val="0096769A"/>
    <w:rsid w:val="00973AE8"/>
    <w:rsid w:val="0097401E"/>
    <w:rsid w:val="00976939"/>
    <w:rsid w:val="009802C4"/>
    <w:rsid w:val="009824F7"/>
    <w:rsid w:val="00984F50"/>
    <w:rsid w:val="00985F95"/>
    <w:rsid w:val="009925C3"/>
    <w:rsid w:val="00995581"/>
    <w:rsid w:val="00995C1D"/>
    <w:rsid w:val="009A19CA"/>
    <w:rsid w:val="009A3A54"/>
    <w:rsid w:val="009A4CB4"/>
    <w:rsid w:val="009A67F0"/>
    <w:rsid w:val="009A713A"/>
    <w:rsid w:val="009A7500"/>
    <w:rsid w:val="009A7765"/>
    <w:rsid w:val="009B0481"/>
    <w:rsid w:val="009B2A4C"/>
    <w:rsid w:val="009C00B8"/>
    <w:rsid w:val="009C2EC9"/>
    <w:rsid w:val="009C57F1"/>
    <w:rsid w:val="009D0984"/>
    <w:rsid w:val="009D133F"/>
    <w:rsid w:val="009D19F2"/>
    <w:rsid w:val="009D3890"/>
    <w:rsid w:val="009E0075"/>
    <w:rsid w:val="009E01F2"/>
    <w:rsid w:val="009E1E04"/>
    <w:rsid w:val="009E7BEB"/>
    <w:rsid w:val="009F07FC"/>
    <w:rsid w:val="009F4509"/>
    <w:rsid w:val="009F4BBE"/>
    <w:rsid w:val="009F705E"/>
    <w:rsid w:val="009F7CAC"/>
    <w:rsid w:val="00A04773"/>
    <w:rsid w:val="00A04DC0"/>
    <w:rsid w:val="00A04E61"/>
    <w:rsid w:val="00A06F52"/>
    <w:rsid w:val="00A07062"/>
    <w:rsid w:val="00A10538"/>
    <w:rsid w:val="00A12235"/>
    <w:rsid w:val="00A13A86"/>
    <w:rsid w:val="00A16F5E"/>
    <w:rsid w:val="00A21A21"/>
    <w:rsid w:val="00A240A7"/>
    <w:rsid w:val="00A24C12"/>
    <w:rsid w:val="00A262FD"/>
    <w:rsid w:val="00A270A1"/>
    <w:rsid w:val="00A33B4D"/>
    <w:rsid w:val="00A4080F"/>
    <w:rsid w:val="00A42BE1"/>
    <w:rsid w:val="00A45C0B"/>
    <w:rsid w:val="00A469C7"/>
    <w:rsid w:val="00A5176E"/>
    <w:rsid w:val="00A518E0"/>
    <w:rsid w:val="00A54FC5"/>
    <w:rsid w:val="00A5719B"/>
    <w:rsid w:val="00A62D10"/>
    <w:rsid w:val="00A639C6"/>
    <w:rsid w:val="00A64798"/>
    <w:rsid w:val="00A65E1A"/>
    <w:rsid w:val="00A66EC6"/>
    <w:rsid w:val="00A719BA"/>
    <w:rsid w:val="00A72789"/>
    <w:rsid w:val="00A73C71"/>
    <w:rsid w:val="00A73CB1"/>
    <w:rsid w:val="00A750D7"/>
    <w:rsid w:val="00A76006"/>
    <w:rsid w:val="00A81B16"/>
    <w:rsid w:val="00A81FA2"/>
    <w:rsid w:val="00A8263A"/>
    <w:rsid w:val="00A82AE1"/>
    <w:rsid w:val="00A83E93"/>
    <w:rsid w:val="00A83EED"/>
    <w:rsid w:val="00A86017"/>
    <w:rsid w:val="00A909A1"/>
    <w:rsid w:val="00A90A90"/>
    <w:rsid w:val="00A92E92"/>
    <w:rsid w:val="00A931C1"/>
    <w:rsid w:val="00A934B1"/>
    <w:rsid w:val="00A93E6E"/>
    <w:rsid w:val="00A9573A"/>
    <w:rsid w:val="00A979F3"/>
    <w:rsid w:val="00AA0A5D"/>
    <w:rsid w:val="00AA1EA9"/>
    <w:rsid w:val="00AA30B5"/>
    <w:rsid w:val="00AA39C9"/>
    <w:rsid w:val="00AA3CDC"/>
    <w:rsid w:val="00AA634F"/>
    <w:rsid w:val="00AB2F6B"/>
    <w:rsid w:val="00AB3119"/>
    <w:rsid w:val="00AB6F1D"/>
    <w:rsid w:val="00AC0F15"/>
    <w:rsid w:val="00AC1641"/>
    <w:rsid w:val="00AC3F26"/>
    <w:rsid w:val="00AD0200"/>
    <w:rsid w:val="00AD5621"/>
    <w:rsid w:val="00AD7DBC"/>
    <w:rsid w:val="00AE049F"/>
    <w:rsid w:val="00AE3838"/>
    <w:rsid w:val="00AE4208"/>
    <w:rsid w:val="00AE6043"/>
    <w:rsid w:val="00AF0DD8"/>
    <w:rsid w:val="00AF184E"/>
    <w:rsid w:val="00AF5F18"/>
    <w:rsid w:val="00AF697F"/>
    <w:rsid w:val="00B01F1C"/>
    <w:rsid w:val="00B0268E"/>
    <w:rsid w:val="00B02A41"/>
    <w:rsid w:val="00B07CA6"/>
    <w:rsid w:val="00B12111"/>
    <w:rsid w:val="00B1701B"/>
    <w:rsid w:val="00B17592"/>
    <w:rsid w:val="00B20877"/>
    <w:rsid w:val="00B22023"/>
    <w:rsid w:val="00B226E3"/>
    <w:rsid w:val="00B2329A"/>
    <w:rsid w:val="00B271A1"/>
    <w:rsid w:val="00B30637"/>
    <w:rsid w:val="00B3085A"/>
    <w:rsid w:val="00B34F5F"/>
    <w:rsid w:val="00B35CBF"/>
    <w:rsid w:val="00B460E3"/>
    <w:rsid w:val="00B51380"/>
    <w:rsid w:val="00B52F67"/>
    <w:rsid w:val="00B54BD0"/>
    <w:rsid w:val="00B550AE"/>
    <w:rsid w:val="00B56A65"/>
    <w:rsid w:val="00B60811"/>
    <w:rsid w:val="00B63EE1"/>
    <w:rsid w:val="00B672A6"/>
    <w:rsid w:val="00B72ACE"/>
    <w:rsid w:val="00B74A2E"/>
    <w:rsid w:val="00B74E26"/>
    <w:rsid w:val="00B769F0"/>
    <w:rsid w:val="00B86558"/>
    <w:rsid w:val="00B9228F"/>
    <w:rsid w:val="00B93276"/>
    <w:rsid w:val="00B96B26"/>
    <w:rsid w:val="00BA13DD"/>
    <w:rsid w:val="00BB4BF6"/>
    <w:rsid w:val="00BC49A1"/>
    <w:rsid w:val="00BC78C0"/>
    <w:rsid w:val="00BC7A59"/>
    <w:rsid w:val="00BC7D8A"/>
    <w:rsid w:val="00BD3FF4"/>
    <w:rsid w:val="00BD53CD"/>
    <w:rsid w:val="00BE106C"/>
    <w:rsid w:val="00BE222F"/>
    <w:rsid w:val="00BF2405"/>
    <w:rsid w:val="00BF3089"/>
    <w:rsid w:val="00BF47FD"/>
    <w:rsid w:val="00BF4D56"/>
    <w:rsid w:val="00BF4E0E"/>
    <w:rsid w:val="00BF4F03"/>
    <w:rsid w:val="00BF5BA9"/>
    <w:rsid w:val="00BF60B8"/>
    <w:rsid w:val="00BF68CD"/>
    <w:rsid w:val="00BF77D1"/>
    <w:rsid w:val="00BF7CDD"/>
    <w:rsid w:val="00C01E66"/>
    <w:rsid w:val="00C07496"/>
    <w:rsid w:val="00C108B2"/>
    <w:rsid w:val="00C1170D"/>
    <w:rsid w:val="00C134F6"/>
    <w:rsid w:val="00C2714B"/>
    <w:rsid w:val="00C31C0B"/>
    <w:rsid w:val="00C33A9B"/>
    <w:rsid w:val="00C34767"/>
    <w:rsid w:val="00C34947"/>
    <w:rsid w:val="00C353E0"/>
    <w:rsid w:val="00C40156"/>
    <w:rsid w:val="00C4022C"/>
    <w:rsid w:val="00C407DB"/>
    <w:rsid w:val="00C454C3"/>
    <w:rsid w:val="00C45A6F"/>
    <w:rsid w:val="00C50C14"/>
    <w:rsid w:val="00C518C7"/>
    <w:rsid w:val="00C53880"/>
    <w:rsid w:val="00C53BA6"/>
    <w:rsid w:val="00C54592"/>
    <w:rsid w:val="00C628B5"/>
    <w:rsid w:val="00C65629"/>
    <w:rsid w:val="00C6675E"/>
    <w:rsid w:val="00C670BA"/>
    <w:rsid w:val="00C709E3"/>
    <w:rsid w:val="00C82F38"/>
    <w:rsid w:val="00C9022A"/>
    <w:rsid w:val="00C95965"/>
    <w:rsid w:val="00CA0C35"/>
    <w:rsid w:val="00CA1703"/>
    <w:rsid w:val="00CA2850"/>
    <w:rsid w:val="00CA36C4"/>
    <w:rsid w:val="00CA41C6"/>
    <w:rsid w:val="00CA5A96"/>
    <w:rsid w:val="00CA75A3"/>
    <w:rsid w:val="00CB020D"/>
    <w:rsid w:val="00CB3468"/>
    <w:rsid w:val="00CB4BCC"/>
    <w:rsid w:val="00CC1AFD"/>
    <w:rsid w:val="00CC64B5"/>
    <w:rsid w:val="00CD340B"/>
    <w:rsid w:val="00CD36F4"/>
    <w:rsid w:val="00CD7C8C"/>
    <w:rsid w:val="00CE0CE4"/>
    <w:rsid w:val="00CE14E3"/>
    <w:rsid w:val="00CE4788"/>
    <w:rsid w:val="00CE5B89"/>
    <w:rsid w:val="00CE6C10"/>
    <w:rsid w:val="00CE730C"/>
    <w:rsid w:val="00CF02E1"/>
    <w:rsid w:val="00CF0B51"/>
    <w:rsid w:val="00CF1C39"/>
    <w:rsid w:val="00CF2EB6"/>
    <w:rsid w:val="00CF2F24"/>
    <w:rsid w:val="00CF607F"/>
    <w:rsid w:val="00CF7BFA"/>
    <w:rsid w:val="00D00006"/>
    <w:rsid w:val="00D02B0B"/>
    <w:rsid w:val="00D04440"/>
    <w:rsid w:val="00D04862"/>
    <w:rsid w:val="00D05A0D"/>
    <w:rsid w:val="00D0728A"/>
    <w:rsid w:val="00D13414"/>
    <w:rsid w:val="00D13FB9"/>
    <w:rsid w:val="00D149AC"/>
    <w:rsid w:val="00D15937"/>
    <w:rsid w:val="00D1752D"/>
    <w:rsid w:val="00D21592"/>
    <w:rsid w:val="00D23686"/>
    <w:rsid w:val="00D248D8"/>
    <w:rsid w:val="00D25585"/>
    <w:rsid w:val="00D274D3"/>
    <w:rsid w:val="00D2773E"/>
    <w:rsid w:val="00D301DE"/>
    <w:rsid w:val="00D30D55"/>
    <w:rsid w:val="00D33615"/>
    <w:rsid w:val="00D436AD"/>
    <w:rsid w:val="00D50A2D"/>
    <w:rsid w:val="00D51628"/>
    <w:rsid w:val="00D51A1C"/>
    <w:rsid w:val="00D51B46"/>
    <w:rsid w:val="00D54F9F"/>
    <w:rsid w:val="00D5591C"/>
    <w:rsid w:val="00D56F81"/>
    <w:rsid w:val="00D61354"/>
    <w:rsid w:val="00D6140A"/>
    <w:rsid w:val="00D624DF"/>
    <w:rsid w:val="00D633CA"/>
    <w:rsid w:val="00D642B4"/>
    <w:rsid w:val="00D65511"/>
    <w:rsid w:val="00D65F34"/>
    <w:rsid w:val="00D758D9"/>
    <w:rsid w:val="00D76866"/>
    <w:rsid w:val="00D77162"/>
    <w:rsid w:val="00D82035"/>
    <w:rsid w:val="00D83164"/>
    <w:rsid w:val="00D84633"/>
    <w:rsid w:val="00D876CF"/>
    <w:rsid w:val="00D90608"/>
    <w:rsid w:val="00D907FC"/>
    <w:rsid w:val="00D91AFB"/>
    <w:rsid w:val="00D9523E"/>
    <w:rsid w:val="00DA7205"/>
    <w:rsid w:val="00DB4894"/>
    <w:rsid w:val="00DC4F19"/>
    <w:rsid w:val="00DC510D"/>
    <w:rsid w:val="00DC6AF0"/>
    <w:rsid w:val="00DD1F1C"/>
    <w:rsid w:val="00DD42C4"/>
    <w:rsid w:val="00DD518B"/>
    <w:rsid w:val="00DD576D"/>
    <w:rsid w:val="00DE0F03"/>
    <w:rsid w:val="00DE1297"/>
    <w:rsid w:val="00DE4182"/>
    <w:rsid w:val="00DE5B47"/>
    <w:rsid w:val="00DE787D"/>
    <w:rsid w:val="00DF1C44"/>
    <w:rsid w:val="00DF7F8F"/>
    <w:rsid w:val="00E01AFB"/>
    <w:rsid w:val="00E024A8"/>
    <w:rsid w:val="00E025C6"/>
    <w:rsid w:val="00E041B2"/>
    <w:rsid w:val="00E05E4B"/>
    <w:rsid w:val="00E068A3"/>
    <w:rsid w:val="00E078F7"/>
    <w:rsid w:val="00E10AAD"/>
    <w:rsid w:val="00E13E14"/>
    <w:rsid w:val="00E165D8"/>
    <w:rsid w:val="00E20D5E"/>
    <w:rsid w:val="00E25358"/>
    <w:rsid w:val="00E255AB"/>
    <w:rsid w:val="00E26C0F"/>
    <w:rsid w:val="00E272D4"/>
    <w:rsid w:val="00E32195"/>
    <w:rsid w:val="00E32F7C"/>
    <w:rsid w:val="00E3423C"/>
    <w:rsid w:val="00E42364"/>
    <w:rsid w:val="00E42560"/>
    <w:rsid w:val="00E45D7D"/>
    <w:rsid w:val="00E45E57"/>
    <w:rsid w:val="00E50B4A"/>
    <w:rsid w:val="00E514F1"/>
    <w:rsid w:val="00E52108"/>
    <w:rsid w:val="00E52E9A"/>
    <w:rsid w:val="00E54E51"/>
    <w:rsid w:val="00E62DB8"/>
    <w:rsid w:val="00E66109"/>
    <w:rsid w:val="00E71794"/>
    <w:rsid w:val="00E75946"/>
    <w:rsid w:val="00E76E9D"/>
    <w:rsid w:val="00E77C21"/>
    <w:rsid w:val="00E81894"/>
    <w:rsid w:val="00E82253"/>
    <w:rsid w:val="00E85072"/>
    <w:rsid w:val="00E913C3"/>
    <w:rsid w:val="00E92636"/>
    <w:rsid w:val="00E928D0"/>
    <w:rsid w:val="00E93C7F"/>
    <w:rsid w:val="00E94625"/>
    <w:rsid w:val="00E94D8C"/>
    <w:rsid w:val="00E96547"/>
    <w:rsid w:val="00E97859"/>
    <w:rsid w:val="00E9787F"/>
    <w:rsid w:val="00E979FD"/>
    <w:rsid w:val="00EA2601"/>
    <w:rsid w:val="00EA2C69"/>
    <w:rsid w:val="00EA409F"/>
    <w:rsid w:val="00EA505A"/>
    <w:rsid w:val="00EA732C"/>
    <w:rsid w:val="00EB2A19"/>
    <w:rsid w:val="00EB2B69"/>
    <w:rsid w:val="00EB2E15"/>
    <w:rsid w:val="00EB43C2"/>
    <w:rsid w:val="00EB50E3"/>
    <w:rsid w:val="00EB51AD"/>
    <w:rsid w:val="00EB6013"/>
    <w:rsid w:val="00EB6431"/>
    <w:rsid w:val="00EB6BF2"/>
    <w:rsid w:val="00EC1B3B"/>
    <w:rsid w:val="00EC65D2"/>
    <w:rsid w:val="00EC7DFF"/>
    <w:rsid w:val="00ED0435"/>
    <w:rsid w:val="00ED1594"/>
    <w:rsid w:val="00ED1F40"/>
    <w:rsid w:val="00ED1FA1"/>
    <w:rsid w:val="00ED25D0"/>
    <w:rsid w:val="00ED3093"/>
    <w:rsid w:val="00EE2AF4"/>
    <w:rsid w:val="00EE440A"/>
    <w:rsid w:val="00EE645E"/>
    <w:rsid w:val="00EF0456"/>
    <w:rsid w:val="00EF0669"/>
    <w:rsid w:val="00EF144C"/>
    <w:rsid w:val="00EF3FF4"/>
    <w:rsid w:val="00EF4258"/>
    <w:rsid w:val="00EF4C84"/>
    <w:rsid w:val="00EF4F10"/>
    <w:rsid w:val="00EF7C8D"/>
    <w:rsid w:val="00F0384E"/>
    <w:rsid w:val="00F045BF"/>
    <w:rsid w:val="00F05053"/>
    <w:rsid w:val="00F05D74"/>
    <w:rsid w:val="00F10A28"/>
    <w:rsid w:val="00F12BB8"/>
    <w:rsid w:val="00F1470F"/>
    <w:rsid w:val="00F26CF6"/>
    <w:rsid w:val="00F3115D"/>
    <w:rsid w:val="00F34EC5"/>
    <w:rsid w:val="00F354EE"/>
    <w:rsid w:val="00F37B1A"/>
    <w:rsid w:val="00F41CAD"/>
    <w:rsid w:val="00F44470"/>
    <w:rsid w:val="00F44702"/>
    <w:rsid w:val="00F4528C"/>
    <w:rsid w:val="00F46050"/>
    <w:rsid w:val="00F560AA"/>
    <w:rsid w:val="00F56A02"/>
    <w:rsid w:val="00F61657"/>
    <w:rsid w:val="00F61E16"/>
    <w:rsid w:val="00F6222F"/>
    <w:rsid w:val="00F62AC1"/>
    <w:rsid w:val="00F64944"/>
    <w:rsid w:val="00F70762"/>
    <w:rsid w:val="00F707BC"/>
    <w:rsid w:val="00F77A75"/>
    <w:rsid w:val="00F77D9B"/>
    <w:rsid w:val="00F817E9"/>
    <w:rsid w:val="00F85DB7"/>
    <w:rsid w:val="00F929FF"/>
    <w:rsid w:val="00F9429D"/>
    <w:rsid w:val="00F9734B"/>
    <w:rsid w:val="00F97567"/>
    <w:rsid w:val="00FA00DC"/>
    <w:rsid w:val="00FA2A04"/>
    <w:rsid w:val="00FA38A6"/>
    <w:rsid w:val="00FA3924"/>
    <w:rsid w:val="00FA4133"/>
    <w:rsid w:val="00FA57B5"/>
    <w:rsid w:val="00FB1C0E"/>
    <w:rsid w:val="00FB2601"/>
    <w:rsid w:val="00FB299C"/>
    <w:rsid w:val="00FB4C72"/>
    <w:rsid w:val="00FB5A9F"/>
    <w:rsid w:val="00FB5B36"/>
    <w:rsid w:val="00FB5E66"/>
    <w:rsid w:val="00FC0A84"/>
    <w:rsid w:val="00FC1334"/>
    <w:rsid w:val="00FD715B"/>
    <w:rsid w:val="00FE0554"/>
    <w:rsid w:val="00FE1E50"/>
    <w:rsid w:val="00FE370A"/>
    <w:rsid w:val="00FE4BCE"/>
    <w:rsid w:val="00FE4DFC"/>
    <w:rsid w:val="00FE55ED"/>
    <w:rsid w:val="00FF6C57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540"/>
        <w:tab w:val="left" w:pos="1560"/>
        <w:tab w:val="left" w:pos="2790"/>
        <w:tab w:val="left" w:pos="3261"/>
        <w:tab w:val="left" w:pos="5310"/>
      </w:tabs>
      <w:spacing w:line="480" w:lineRule="auto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5310"/>
      </w:tabs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2430"/>
        <w:tab w:val="left" w:pos="2790"/>
        <w:tab w:val="left" w:pos="4770"/>
        <w:tab w:val="left" w:pos="5310"/>
      </w:tabs>
      <w:ind w:left="4590"/>
      <w:jc w:val="center"/>
      <w:outlineLvl w:val="2"/>
    </w:pPr>
    <w:rPr>
      <w:sz w:val="24"/>
      <w:u w:val="single"/>
    </w:rPr>
  </w:style>
  <w:style w:type="paragraph" w:styleId="Heading4">
    <w:name w:val="heading 4"/>
    <w:basedOn w:val="Normal"/>
    <w:next w:val="Normal"/>
    <w:qFormat/>
    <w:pPr>
      <w:keepNext/>
      <w:ind w:left="5670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tabs>
        <w:tab w:val="left" w:pos="540"/>
        <w:tab w:val="left" w:pos="1560"/>
        <w:tab w:val="left" w:pos="2790"/>
        <w:tab w:val="left" w:pos="3261"/>
        <w:tab w:val="left" w:pos="5310"/>
      </w:tabs>
      <w:jc w:val="both"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tabs>
        <w:tab w:val="left" w:pos="2430"/>
        <w:tab w:val="left" w:pos="2790"/>
      </w:tabs>
      <w:ind w:left="4590"/>
      <w:jc w:val="center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tabs>
        <w:tab w:val="left" w:pos="720"/>
        <w:tab w:val="left" w:pos="4770"/>
        <w:tab w:val="left" w:pos="5310"/>
      </w:tabs>
      <w:ind w:left="990"/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tabs>
        <w:tab w:val="left" w:pos="1080"/>
        <w:tab w:val="left" w:pos="1560"/>
        <w:tab w:val="left" w:pos="3261"/>
        <w:tab w:val="left" w:pos="5310"/>
      </w:tabs>
      <w:ind w:left="1080"/>
      <w:jc w:val="both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left" w:pos="720"/>
        <w:tab w:val="left" w:pos="4770"/>
        <w:tab w:val="left" w:pos="531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tabs>
        <w:tab w:val="left" w:pos="720"/>
        <w:tab w:val="left" w:pos="4770"/>
        <w:tab w:val="left" w:pos="5310"/>
      </w:tabs>
      <w:jc w:val="both"/>
    </w:pPr>
    <w:rPr>
      <w:sz w:val="24"/>
    </w:rPr>
  </w:style>
  <w:style w:type="paragraph" w:styleId="BodyTextIndent">
    <w:name w:val="Body Text Indent"/>
    <w:basedOn w:val="Normal"/>
    <w:pPr>
      <w:tabs>
        <w:tab w:val="left" w:pos="4770"/>
        <w:tab w:val="left" w:pos="5387"/>
      </w:tabs>
      <w:ind w:left="5387"/>
      <w:jc w:val="both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pPr>
      <w:tabs>
        <w:tab w:val="left" w:pos="540"/>
        <w:tab w:val="left" w:pos="1560"/>
        <w:tab w:val="left" w:pos="2790"/>
        <w:tab w:val="left" w:pos="3261"/>
        <w:tab w:val="left" w:pos="5310"/>
      </w:tabs>
      <w:ind w:left="993"/>
      <w:jc w:val="both"/>
    </w:pPr>
    <w:rPr>
      <w:sz w:val="24"/>
    </w:rPr>
  </w:style>
  <w:style w:type="paragraph" w:styleId="BodyTextIndent3">
    <w:name w:val="Body Text Indent 3"/>
    <w:basedOn w:val="Normal"/>
    <w:pPr>
      <w:tabs>
        <w:tab w:val="left" w:pos="990"/>
        <w:tab w:val="left" w:pos="1560"/>
        <w:tab w:val="left" w:pos="3261"/>
        <w:tab w:val="left" w:pos="5310"/>
      </w:tabs>
      <w:ind w:left="990"/>
      <w:jc w:val="both"/>
    </w:pPr>
    <w:rPr>
      <w:sz w:val="24"/>
    </w:rPr>
  </w:style>
  <w:style w:type="paragraph" w:styleId="BodyText2">
    <w:name w:val="Body Text 2"/>
    <w:basedOn w:val="Normal"/>
    <w:pPr>
      <w:tabs>
        <w:tab w:val="left" w:pos="720"/>
        <w:tab w:val="left" w:pos="1701"/>
      </w:tabs>
      <w:jc w:val="both"/>
    </w:pPr>
  </w:style>
  <w:style w:type="paragraph" w:customStyle="1" w:styleId="leman">
    <w:name w:val="leman"/>
    <w:aliases w:val="YogyaklaS"/>
    <w:basedOn w:val="Normal"/>
    <w:pPr>
      <w:tabs>
        <w:tab w:val="left" w:pos="993"/>
        <w:tab w:val="left" w:pos="1276"/>
        <w:tab w:val="left" w:pos="5670"/>
      </w:tabs>
      <w:jc w:val="both"/>
    </w:pPr>
    <w:rPr>
      <w:sz w:val="24"/>
      <w:u w:val="single"/>
    </w:rPr>
  </w:style>
  <w:style w:type="table" w:styleId="TableGrid">
    <w:name w:val="Table Grid"/>
    <w:basedOn w:val="TableNormal"/>
    <w:rsid w:val="009A3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BE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semiHidden/>
    <w:rsid w:val="00F77D9B"/>
    <w:rPr>
      <w:rFonts w:ascii="Tahoma" w:hAnsi="Tahoma" w:cs="Tahoma"/>
      <w:sz w:val="16"/>
      <w:szCs w:val="16"/>
    </w:rPr>
  </w:style>
  <w:style w:type="paragraph" w:customStyle="1" w:styleId="DefaultLTGliederung1">
    <w:name w:val="Default~LT~Gliederung 1"/>
    <w:rsid w:val="00CF2F24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/>
    </w:pPr>
    <w:rPr>
      <w:rFonts w:ascii="Lohit Hindi" w:eastAsia="Lohit Hindi" w:hAnsi="Lohit Hindi" w:cs="Lohit Hindi"/>
      <w:color w:val="000000"/>
      <w:sz w:val="64"/>
      <w:szCs w:val="64"/>
      <w:lang w:val="en-US"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00712A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540"/>
        <w:tab w:val="left" w:pos="1560"/>
        <w:tab w:val="left" w:pos="2790"/>
        <w:tab w:val="left" w:pos="3261"/>
        <w:tab w:val="left" w:pos="5310"/>
      </w:tabs>
      <w:spacing w:line="480" w:lineRule="auto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5310"/>
      </w:tabs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2430"/>
        <w:tab w:val="left" w:pos="2790"/>
        <w:tab w:val="left" w:pos="4770"/>
        <w:tab w:val="left" w:pos="5310"/>
      </w:tabs>
      <w:ind w:left="4590"/>
      <w:jc w:val="center"/>
      <w:outlineLvl w:val="2"/>
    </w:pPr>
    <w:rPr>
      <w:sz w:val="24"/>
      <w:u w:val="single"/>
    </w:rPr>
  </w:style>
  <w:style w:type="paragraph" w:styleId="Heading4">
    <w:name w:val="heading 4"/>
    <w:basedOn w:val="Normal"/>
    <w:next w:val="Normal"/>
    <w:qFormat/>
    <w:pPr>
      <w:keepNext/>
      <w:ind w:left="5670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tabs>
        <w:tab w:val="left" w:pos="540"/>
        <w:tab w:val="left" w:pos="1560"/>
        <w:tab w:val="left" w:pos="2790"/>
        <w:tab w:val="left" w:pos="3261"/>
        <w:tab w:val="left" w:pos="5310"/>
      </w:tabs>
      <w:jc w:val="both"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tabs>
        <w:tab w:val="left" w:pos="2430"/>
        <w:tab w:val="left" w:pos="2790"/>
      </w:tabs>
      <w:ind w:left="4590"/>
      <w:jc w:val="center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tabs>
        <w:tab w:val="left" w:pos="720"/>
        <w:tab w:val="left" w:pos="4770"/>
        <w:tab w:val="left" w:pos="5310"/>
      </w:tabs>
      <w:ind w:left="990"/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tabs>
        <w:tab w:val="left" w:pos="1080"/>
        <w:tab w:val="left" w:pos="1560"/>
        <w:tab w:val="left" w:pos="3261"/>
        <w:tab w:val="left" w:pos="5310"/>
      </w:tabs>
      <w:ind w:left="1080"/>
      <w:jc w:val="both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left" w:pos="720"/>
        <w:tab w:val="left" w:pos="4770"/>
        <w:tab w:val="left" w:pos="531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tabs>
        <w:tab w:val="left" w:pos="720"/>
        <w:tab w:val="left" w:pos="4770"/>
        <w:tab w:val="left" w:pos="5310"/>
      </w:tabs>
      <w:jc w:val="both"/>
    </w:pPr>
    <w:rPr>
      <w:sz w:val="24"/>
    </w:rPr>
  </w:style>
  <w:style w:type="paragraph" w:styleId="BodyTextIndent">
    <w:name w:val="Body Text Indent"/>
    <w:basedOn w:val="Normal"/>
    <w:pPr>
      <w:tabs>
        <w:tab w:val="left" w:pos="4770"/>
        <w:tab w:val="left" w:pos="5387"/>
      </w:tabs>
      <w:ind w:left="5387"/>
      <w:jc w:val="both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pPr>
      <w:tabs>
        <w:tab w:val="left" w:pos="540"/>
        <w:tab w:val="left" w:pos="1560"/>
        <w:tab w:val="left" w:pos="2790"/>
        <w:tab w:val="left" w:pos="3261"/>
        <w:tab w:val="left" w:pos="5310"/>
      </w:tabs>
      <w:ind w:left="993"/>
      <w:jc w:val="both"/>
    </w:pPr>
    <w:rPr>
      <w:sz w:val="24"/>
    </w:rPr>
  </w:style>
  <w:style w:type="paragraph" w:styleId="BodyTextIndent3">
    <w:name w:val="Body Text Indent 3"/>
    <w:basedOn w:val="Normal"/>
    <w:pPr>
      <w:tabs>
        <w:tab w:val="left" w:pos="990"/>
        <w:tab w:val="left" w:pos="1560"/>
        <w:tab w:val="left" w:pos="3261"/>
        <w:tab w:val="left" w:pos="5310"/>
      </w:tabs>
      <w:ind w:left="990"/>
      <w:jc w:val="both"/>
    </w:pPr>
    <w:rPr>
      <w:sz w:val="24"/>
    </w:rPr>
  </w:style>
  <w:style w:type="paragraph" w:styleId="BodyText2">
    <w:name w:val="Body Text 2"/>
    <w:basedOn w:val="Normal"/>
    <w:pPr>
      <w:tabs>
        <w:tab w:val="left" w:pos="720"/>
        <w:tab w:val="left" w:pos="1701"/>
      </w:tabs>
      <w:jc w:val="both"/>
    </w:pPr>
  </w:style>
  <w:style w:type="paragraph" w:customStyle="1" w:styleId="leman">
    <w:name w:val="leman"/>
    <w:aliases w:val="YogyaklaS"/>
    <w:basedOn w:val="Normal"/>
    <w:pPr>
      <w:tabs>
        <w:tab w:val="left" w:pos="993"/>
        <w:tab w:val="left" w:pos="1276"/>
        <w:tab w:val="left" w:pos="5670"/>
      </w:tabs>
      <w:jc w:val="both"/>
    </w:pPr>
    <w:rPr>
      <w:sz w:val="24"/>
      <w:u w:val="single"/>
    </w:rPr>
  </w:style>
  <w:style w:type="table" w:styleId="TableGrid">
    <w:name w:val="Table Grid"/>
    <w:basedOn w:val="TableNormal"/>
    <w:rsid w:val="009A3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BE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semiHidden/>
    <w:rsid w:val="00F77D9B"/>
    <w:rPr>
      <w:rFonts w:ascii="Tahoma" w:hAnsi="Tahoma" w:cs="Tahoma"/>
      <w:sz w:val="16"/>
      <w:szCs w:val="16"/>
    </w:rPr>
  </w:style>
  <w:style w:type="paragraph" w:customStyle="1" w:styleId="DefaultLTGliederung1">
    <w:name w:val="Default~LT~Gliederung 1"/>
    <w:rsid w:val="00CF2F24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/>
    </w:pPr>
    <w:rPr>
      <w:rFonts w:ascii="Lohit Hindi" w:eastAsia="Lohit Hindi" w:hAnsi="Lohit Hindi" w:cs="Lohit Hindi"/>
      <w:color w:val="000000"/>
      <w:sz w:val="64"/>
      <w:szCs w:val="64"/>
      <w:lang w:val="en-US"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00712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6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ko\Data-TU\KOP\Undangan%20KOP-I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Undangan KOP-IF</Template>
  <TotalTime>46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Jurusan IF</dc:creator>
  <cp:lastModifiedBy>Juwai</cp:lastModifiedBy>
  <cp:revision>7</cp:revision>
  <cp:lastPrinted>2016-04-13T02:11:00Z</cp:lastPrinted>
  <dcterms:created xsi:type="dcterms:W3CDTF">2016-04-11T03:49:00Z</dcterms:created>
  <dcterms:modified xsi:type="dcterms:W3CDTF">2016-04-13T02:22:00Z</dcterms:modified>
</cp:coreProperties>
</file>